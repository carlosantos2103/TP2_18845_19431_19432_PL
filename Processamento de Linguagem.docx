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8CBC2" w14:textId="2C81388B" w:rsidR="00E81978" w:rsidRPr="00B53282" w:rsidRDefault="0095367A">
      <w:pPr>
        <w:pStyle w:val="Ttulo"/>
        <w:rPr>
          <w:noProof/>
        </w:rPr>
      </w:pPr>
      <w:sdt>
        <w:sdtPr>
          <w:rPr>
            <w:noProof/>
          </w:rPr>
          <w:alias w:val="Título:"/>
          <w:tag w:val="Título:"/>
          <w:id w:val="726351117"/>
          <w:placeholder>
            <w:docPart w:val="BB1383778894452686874D6BBC3C66D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7D3806">
            <w:rPr>
              <w:noProof/>
            </w:rPr>
            <w:t>Processamento de Linguagem - LOGO</w:t>
          </w:r>
        </w:sdtContent>
      </w:sdt>
    </w:p>
    <w:p w14:paraId="094D9225" w14:textId="5F1D526C" w:rsidR="00B823AA" w:rsidRDefault="002202F2" w:rsidP="00B823AA">
      <w:pPr>
        <w:pStyle w:val="Ttulo21"/>
        <w:rPr>
          <w:noProof/>
        </w:rPr>
      </w:pPr>
      <w:r>
        <w:rPr>
          <w:noProof/>
        </w:rPr>
        <w:t>João Azevedo Nº18845</w:t>
      </w:r>
    </w:p>
    <w:p w14:paraId="02EFD6E6" w14:textId="381CD374" w:rsidR="002202F2" w:rsidRDefault="002202F2" w:rsidP="00B823AA">
      <w:pPr>
        <w:pStyle w:val="Ttulo21"/>
        <w:rPr>
          <w:noProof/>
        </w:rPr>
      </w:pPr>
      <w:r>
        <w:rPr>
          <w:noProof/>
        </w:rPr>
        <w:t>João Rodrigues Nº19431</w:t>
      </w:r>
    </w:p>
    <w:p w14:paraId="4D0E800A" w14:textId="1865E8F8" w:rsidR="002202F2" w:rsidRDefault="002202F2" w:rsidP="00B823AA">
      <w:pPr>
        <w:pStyle w:val="Ttulo21"/>
        <w:rPr>
          <w:noProof/>
        </w:rPr>
      </w:pPr>
      <w:r>
        <w:rPr>
          <w:noProof/>
        </w:rPr>
        <w:t>Carlos Santos Nº19432</w:t>
      </w:r>
    </w:p>
    <w:p w14:paraId="18A7268C" w14:textId="5F7E8207" w:rsidR="00F044DD" w:rsidRDefault="00F044DD" w:rsidP="00B823AA">
      <w:pPr>
        <w:pStyle w:val="Ttulo21"/>
        <w:rPr>
          <w:noProof/>
        </w:rPr>
      </w:pPr>
    </w:p>
    <w:p w14:paraId="134F3717" w14:textId="61011A16" w:rsidR="00F044DD" w:rsidRDefault="00F044DD" w:rsidP="00B823AA">
      <w:pPr>
        <w:pStyle w:val="Ttulo21"/>
        <w:rPr>
          <w:noProof/>
        </w:rPr>
      </w:pPr>
    </w:p>
    <w:p w14:paraId="0252A8B2" w14:textId="381E5AF4" w:rsidR="00F044DD" w:rsidRDefault="00F044DD" w:rsidP="00B823AA">
      <w:pPr>
        <w:pStyle w:val="Ttulo21"/>
        <w:rPr>
          <w:noProof/>
        </w:rPr>
      </w:pPr>
    </w:p>
    <w:p w14:paraId="7F941583" w14:textId="77777777" w:rsidR="00F044DD" w:rsidRPr="00B53282" w:rsidRDefault="00F044DD" w:rsidP="00B823AA">
      <w:pPr>
        <w:pStyle w:val="Ttulo21"/>
        <w:rPr>
          <w:noProof/>
        </w:rPr>
      </w:pPr>
    </w:p>
    <w:p w14:paraId="7FEC3F8C" w14:textId="08A03BBB" w:rsidR="00E81978" w:rsidRPr="00B53282" w:rsidRDefault="00942CAC" w:rsidP="00B823AA">
      <w:pPr>
        <w:pStyle w:val="Ttulo21"/>
        <w:rPr>
          <w:noProof/>
        </w:rPr>
      </w:pPr>
      <w:r>
        <w:rPr>
          <w:noProof/>
        </w:rPr>
        <w:t>Instituto Politécnico Cávado do Ave</w:t>
      </w:r>
    </w:p>
    <w:p w14:paraId="5E229820" w14:textId="7F5BF617" w:rsidR="00E81978" w:rsidRDefault="00E81978" w:rsidP="00B823AA">
      <w:pPr>
        <w:pStyle w:val="Ttulo21"/>
        <w:rPr>
          <w:noProof/>
        </w:rPr>
      </w:pPr>
    </w:p>
    <w:p w14:paraId="05FCBE9E" w14:textId="4C295EA2" w:rsidR="00785D8A" w:rsidRDefault="00785D8A" w:rsidP="00B823AA">
      <w:pPr>
        <w:pStyle w:val="Ttulo21"/>
        <w:rPr>
          <w:noProof/>
        </w:rPr>
      </w:pPr>
    </w:p>
    <w:p w14:paraId="7AF71230" w14:textId="7381B9C4" w:rsidR="00785D8A" w:rsidRDefault="00785D8A" w:rsidP="00B823AA">
      <w:pPr>
        <w:pStyle w:val="Ttulo21"/>
        <w:rPr>
          <w:noProof/>
        </w:rPr>
      </w:pPr>
    </w:p>
    <w:p w14:paraId="52C077A2" w14:textId="3CBA5D31" w:rsidR="00785D8A" w:rsidRDefault="00785D8A" w:rsidP="00B823AA">
      <w:pPr>
        <w:pStyle w:val="Ttulo21"/>
        <w:rPr>
          <w:noProof/>
        </w:rPr>
      </w:pPr>
    </w:p>
    <w:p w14:paraId="5495E463" w14:textId="15677DAA" w:rsidR="00785D8A" w:rsidRDefault="00785D8A" w:rsidP="00B823AA">
      <w:pPr>
        <w:pStyle w:val="Ttulo21"/>
        <w:rPr>
          <w:noProof/>
        </w:rPr>
      </w:pPr>
    </w:p>
    <w:p w14:paraId="3E4C921D" w14:textId="1A8E3496" w:rsidR="00785D8A" w:rsidRDefault="00785D8A" w:rsidP="00B823AA">
      <w:pPr>
        <w:pStyle w:val="Ttulo21"/>
        <w:rPr>
          <w:noProof/>
        </w:rPr>
      </w:pPr>
    </w:p>
    <w:p w14:paraId="5C840DFF" w14:textId="5119CF9F" w:rsidR="00785D8A" w:rsidRDefault="00785D8A" w:rsidP="00B823AA">
      <w:pPr>
        <w:pStyle w:val="Ttulo21"/>
        <w:rPr>
          <w:noProof/>
        </w:rPr>
      </w:pPr>
    </w:p>
    <w:p w14:paraId="67152B9C" w14:textId="3236DD8F" w:rsidR="00785D8A" w:rsidRDefault="00785D8A" w:rsidP="00F044DD">
      <w:pPr>
        <w:pStyle w:val="Ttulo21"/>
        <w:jc w:val="left"/>
        <w:rPr>
          <w:noProof/>
        </w:rPr>
      </w:pPr>
    </w:p>
    <w:p w14:paraId="7DDE8146" w14:textId="5C1261D3" w:rsidR="00785D8A" w:rsidRDefault="00785D8A" w:rsidP="00B823AA">
      <w:pPr>
        <w:pStyle w:val="Ttulo21"/>
        <w:rPr>
          <w:noProof/>
        </w:rPr>
      </w:pPr>
    </w:p>
    <w:p w14:paraId="483FBE2F" w14:textId="2C5CBDF8" w:rsidR="00785D8A" w:rsidRDefault="00A65383" w:rsidP="00A65383">
      <w:pPr>
        <w:pStyle w:val="Ttulo21"/>
        <w:tabs>
          <w:tab w:val="left" w:pos="6336"/>
        </w:tabs>
        <w:jc w:val="left"/>
        <w:rPr>
          <w:noProof/>
        </w:rPr>
      </w:pPr>
      <w:r>
        <w:rPr>
          <w:noProof/>
        </w:rPr>
        <w:tab/>
        <w:t>Data: 19/01/2021</w:t>
      </w:r>
    </w:p>
    <w:p w14:paraId="7DFEC35D" w14:textId="4FAC34BE" w:rsidR="00785D8A" w:rsidRDefault="00785D8A" w:rsidP="00785D8A">
      <w:pPr>
        <w:pStyle w:val="Ttulo1"/>
        <w:rPr>
          <w:noProof/>
        </w:rPr>
      </w:pPr>
      <w:r>
        <w:rPr>
          <w:noProof/>
        </w:rPr>
        <w:lastRenderedPageBreak/>
        <w:t>Resumo</w:t>
      </w:r>
    </w:p>
    <w:p w14:paraId="1C704C25" w14:textId="245C67C3" w:rsidR="00785D8A" w:rsidRDefault="00785D8A" w:rsidP="00785D8A">
      <w:r>
        <w:t>O Logo é uma linguagem de programação educativa. Pretende-se implementar um interpretador um interpretador básico, capaz de simular o maior número possível de comandos da linguagem original. Nesta linguagem o programador controla uma tartaruga, que se vai mexendo através do espaço, e desenhando linhas por onde passa.</w:t>
      </w:r>
    </w:p>
    <w:p w14:paraId="08056269" w14:textId="4BB4B2FA" w:rsidR="00785D8A" w:rsidRDefault="00785D8A" w:rsidP="00785D8A">
      <w:r>
        <w:t>O programa será um ficheiro de texto com uma ou mais linhas, e deve implementar, pelo menos, os seguintes comandos:</w:t>
      </w:r>
    </w:p>
    <w:p w14:paraId="6E4304D9" w14:textId="5E910B1C" w:rsidR="00DF4EFB" w:rsidRDefault="00DF4EFB" w:rsidP="00DF4EFB">
      <w:pPr>
        <w:pStyle w:val="PargrafodaLista"/>
        <w:numPr>
          <w:ilvl w:val="0"/>
          <w:numId w:val="16"/>
        </w:numPr>
      </w:pPr>
      <w:r>
        <w:t xml:space="preserve">O comando </w:t>
      </w:r>
      <w:proofErr w:type="spellStart"/>
      <w:r w:rsidRPr="0035253F">
        <w:rPr>
          <w:b/>
          <w:bCs/>
        </w:rPr>
        <w:t>fd</w:t>
      </w:r>
      <w:proofErr w:type="spellEnd"/>
      <w:r>
        <w:t xml:space="preserve"> ou </w:t>
      </w:r>
      <w:proofErr w:type="spellStart"/>
      <w:r w:rsidRPr="0035253F">
        <w:rPr>
          <w:b/>
          <w:bCs/>
        </w:rPr>
        <w:t>foward</w:t>
      </w:r>
      <w:proofErr w:type="spellEnd"/>
      <w:r w:rsidRPr="0035253F">
        <w:rPr>
          <w:b/>
          <w:bCs/>
        </w:rPr>
        <w:t xml:space="preserve"> </w:t>
      </w:r>
      <w:r>
        <w:t xml:space="preserve">– move a tartaruga n </w:t>
      </w:r>
      <w:proofErr w:type="spellStart"/>
      <w:r>
        <w:t>pixies</w:t>
      </w:r>
      <w:proofErr w:type="spellEnd"/>
      <w:r>
        <w:t xml:space="preserve"> em frente: </w:t>
      </w:r>
      <w:proofErr w:type="spellStart"/>
      <w:r w:rsidRPr="0035253F">
        <w:rPr>
          <w:b/>
          <w:bCs/>
        </w:rPr>
        <w:t>fd</w:t>
      </w:r>
      <w:proofErr w:type="spellEnd"/>
      <w:r>
        <w:t xml:space="preserve"> 10;</w:t>
      </w:r>
    </w:p>
    <w:p w14:paraId="7D64247C" w14:textId="4E560182" w:rsidR="00DF4EFB" w:rsidRDefault="00DF4EFB" w:rsidP="00DF4EFB">
      <w:pPr>
        <w:pStyle w:val="PargrafodaLista"/>
        <w:numPr>
          <w:ilvl w:val="0"/>
          <w:numId w:val="16"/>
        </w:numPr>
      </w:pPr>
      <w:r>
        <w:t>O comando</w:t>
      </w:r>
      <w:r w:rsidRPr="0035253F">
        <w:rPr>
          <w:b/>
          <w:bCs/>
        </w:rPr>
        <w:t xml:space="preserve"> </w:t>
      </w:r>
      <w:proofErr w:type="spellStart"/>
      <w:r w:rsidRPr="0035253F">
        <w:rPr>
          <w:b/>
          <w:bCs/>
        </w:rPr>
        <w:t>bk</w:t>
      </w:r>
      <w:proofErr w:type="spellEnd"/>
      <w:r>
        <w:t xml:space="preserve"> ou </w:t>
      </w:r>
      <w:proofErr w:type="spellStart"/>
      <w:r w:rsidRPr="0035253F">
        <w:rPr>
          <w:b/>
          <w:bCs/>
        </w:rPr>
        <w:t>back</w:t>
      </w:r>
      <w:proofErr w:type="spellEnd"/>
      <w:r>
        <w:t xml:space="preserve"> – move a tartaruga, para trás: </w:t>
      </w:r>
      <w:proofErr w:type="spellStart"/>
      <w:r w:rsidRPr="0035253F">
        <w:rPr>
          <w:b/>
          <w:bCs/>
        </w:rPr>
        <w:t>back</w:t>
      </w:r>
      <w:proofErr w:type="spellEnd"/>
      <w:r>
        <w:t xml:space="preserve"> 20;</w:t>
      </w:r>
    </w:p>
    <w:p w14:paraId="5484B031" w14:textId="3AFDEE7F" w:rsidR="00DF4EFB" w:rsidRDefault="00DF4EFB" w:rsidP="00DF4EFB">
      <w:pPr>
        <w:pStyle w:val="PargrafodaLista"/>
        <w:numPr>
          <w:ilvl w:val="0"/>
          <w:numId w:val="16"/>
        </w:numPr>
      </w:pPr>
      <w:r>
        <w:t>O comando</w:t>
      </w:r>
      <w:r w:rsidRPr="0035253F">
        <w:rPr>
          <w:b/>
          <w:bCs/>
        </w:rPr>
        <w:t xml:space="preserve"> </w:t>
      </w:r>
      <w:proofErr w:type="spellStart"/>
      <w:r w:rsidRPr="0035253F">
        <w:rPr>
          <w:b/>
          <w:bCs/>
        </w:rPr>
        <w:t>lt</w:t>
      </w:r>
      <w:proofErr w:type="spellEnd"/>
      <w:r>
        <w:t xml:space="preserve"> ou </w:t>
      </w:r>
      <w:proofErr w:type="spellStart"/>
      <w:r w:rsidRPr="0035253F">
        <w:rPr>
          <w:b/>
          <w:bCs/>
        </w:rPr>
        <w:t>left</w:t>
      </w:r>
      <w:proofErr w:type="spellEnd"/>
      <w:r>
        <w:t xml:space="preserve"> roda a tartaruga</w:t>
      </w:r>
      <w:r w:rsidR="006239CB">
        <w:t xml:space="preserve">, para a esquerda, n graus: </w:t>
      </w:r>
      <w:proofErr w:type="spellStart"/>
      <w:r w:rsidR="006239CB" w:rsidRPr="0035253F">
        <w:rPr>
          <w:b/>
          <w:bCs/>
        </w:rPr>
        <w:t>left</w:t>
      </w:r>
      <w:proofErr w:type="spellEnd"/>
      <w:r w:rsidR="006239CB">
        <w:t xml:space="preserve"> 90;</w:t>
      </w:r>
    </w:p>
    <w:p w14:paraId="3AB3519C" w14:textId="3C437A0E" w:rsidR="006239CB" w:rsidRDefault="006239CB" w:rsidP="00DF4EFB">
      <w:pPr>
        <w:pStyle w:val="PargrafodaLista"/>
        <w:numPr>
          <w:ilvl w:val="0"/>
          <w:numId w:val="16"/>
        </w:numPr>
      </w:pPr>
      <w:r>
        <w:t xml:space="preserve">O comando </w:t>
      </w:r>
      <w:proofErr w:type="spellStart"/>
      <w:r w:rsidRPr="0035253F">
        <w:rPr>
          <w:b/>
          <w:bCs/>
        </w:rPr>
        <w:t>rt</w:t>
      </w:r>
      <w:proofErr w:type="spellEnd"/>
      <w:r>
        <w:t xml:space="preserve"> ou </w:t>
      </w:r>
      <w:proofErr w:type="spellStart"/>
      <w:r w:rsidRPr="0035253F">
        <w:rPr>
          <w:b/>
          <w:bCs/>
        </w:rPr>
        <w:t>right</w:t>
      </w:r>
      <w:proofErr w:type="spellEnd"/>
      <w:r>
        <w:t xml:space="preserve"> roda a tartaruga, para a direita, n graus: </w:t>
      </w:r>
      <w:proofErr w:type="spellStart"/>
      <w:r w:rsidRPr="0035253F">
        <w:rPr>
          <w:b/>
          <w:bCs/>
        </w:rPr>
        <w:t>right</w:t>
      </w:r>
      <w:proofErr w:type="spellEnd"/>
      <w:r>
        <w:t xml:space="preserve"> 180;</w:t>
      </w:r>
    </w:p>
    <w:p w14:paraId="03AE321F" w14:textId="12B36D4E" w:rsidR="006239CB" w:rsidRDefault="006239CB" w:rsidP="00DF4EFB">
      <w:pPr>
        <w:pStyle w:val="PargrafodaLista"/>
        <w:numPr>
          <w:ilvl w:val="0"/>
          <w:numId w:val="16"/>
        </w:numPr>
      </w:pPr>
      <w:r>
        <w:t xml:space="preserve">O comando </w:t>
      </w:r>
      <w:proofErr w:type="spellStart"/>
      <w:r w:rsidRPr="0035253F">
        <w:rPr>
          <w:b/>
          <w:bCs/>
        </w:rPr>
        <w:t>s</w:t>
      </w:r>
      <w:r w:rsidR="00B16FF3">
        <w:rPr>
          <w:b/>
          <w:bCs/>
        </w:rPr>
        <w:t>e</w:t>
      </w:r>
      <w:r w:rsidRPr="0035253F">
        <w:rPr>
          <w:b/>
          <w:bCs/>
        </w:rPr>
        <w:t>tpos</w:t>
      </w:r>
      <w:proofErr w:type="spellEnd"/>
      <w:r>
        <w:t xml:space="preserve">, </w:t>
      </w:r>
      <w:proofErr w:type="spellStart"/>
      <w:r w:rsidRPr="0035253F">
        <w:rPr>
          <w:b/>
          <w:bCs/>
        </w:rPr>
        <w:t>setxy</w:t>
      </w:r>
      <w:proofErr w:type="spellEnd"/>
      <w:r>
        <w:t xml:space="preserve">, </w:t>
      </w:r>
      <w:proofErr w:type="spellStart"/>
      <w:r w:rsidRPr="0035253F">
        <w:rPr>
          <w:b/>
          <w:bCs/>
        </w:rPr>
        <w:t>setx</w:t>
      </w:r>
      <w:proofErr w:type="spellEnd"/>
      <w:r>
        <w:t xml:space="preserve">, </w:t>
      </w:r>
      <w:proofErr w:type="spellStart"/>
      <w:r w:rsidRPr="0035253F">
        <w:rPr>
          <w:b/>
          <w:bCs/>
        </w:rPr>
        <w:t>sety</w:t>
      </w:r>
      <w:proofErr w:type="spellEnd"/>
      <w:r>
        <w:t xml:space="preserve"> permite definir uma posição para a qual a tartaruga se deve movimentar: </w:t>
      </w:r>
      <w:proofErr w:type="spellStart"/>
      <w:r w:rsidRPr="0035253F">
        <w:rPr>
          <w:b/>
          <w:bCs/>
        </w:rPr>
        <w:t>setpos</w:t>
      </w:r>
      <w:proofErr w:type="spellEnd"/>
      <w:r w:rsidR="00017F56">
        <w:t xml:space="preserve"> </w:t>
      </w:r>
      <w:r>
        <w:t xml:space="preserve">[100 100], ou </w:t>
      </w:r>
      <w:proofErr w:type="spellStart"/>
      <w:r w:rsidRPr="0035253F">
        <w:rPr>
          <w:b/>
          <w:bCs/>
        </w:rPr>
        <w:t>setxy</w:t>
      </w:r>
      <w:proofErr w:type="spellEnd"/>
      <w:r>
        <w:t xml:space="preserve"> 100 100 ou um eixo apenas, mantendo o outro eixo: </w:t>
      </w:r>
      <w:proofErr w:type="spellStart"/>
      <w:r w:rsidRPr="0035253F">
        <w:rPr>
          <w:b/>
          <w:bCs/>
        </w:rPr>
        <w:t>setx</w:t>
      </w:r>
      <w:proofErr w:type="spellEnd"/>
      <w:r>
        <w:t xml:space="preserve"> -100;</w:t>
      </w:r>
    </w:p>
    <w:p w14:paraId="741242D8" w14:textId="387DA49C" w:rsidR="005840D9" w:rsidRDefault="006239CB" w:rsidP="005840D9">
      <w:pPr>
        <w:pStyle w:val="PargrafodaLista"/>
        <w:numPr>
          <w:ilvl w:val="0"/>
          <w:numId w:val="16"/>
        </w:numPr>
      </w:pPr>
      <w:r>
        <w:t>O comando gome move a tartaruga par</w:t>
      </w:r>
      <w:r w:rsidR="00287376">
        <w:t>a</w:t>
      </w:r>
      <w:r>
        <w:t xml:space="preserve"> o ponto inicial (0,0), e roda-a para a orientação original: </w:t>
      </w:r>
      <w:proofErr w:type="spellStart"/>
      <w:r w:rsidRPr="0035253F">
        <w:rPr>
          <w:b/>
          <w:bCs/>
        </w:rPr>
        <w:t>home</w:t>
      </w:r>
      <w:proofErr w:type="spellEnd"/>
      <w:r w:rsidR="005840D9">
        <w:t>;</w:t>
      </w:r>
    </w:p>
    <w:p w14:paraId="06F3F958" w14:textId="4720CFB6" w:rsidR="005840D9" w:rsidRDefault="005840D9" w:rsidP="005840D9">
      <w:pPr>
        <w:pStyle w:val="PargrafodaLista"/>
        <w:numPr>
          <w:ilvl w:val="0"/>
          <w:numId w:val="16"/>
        </w:numPr>
      </w:pPr>
      <w:r>
        <w:t xml:space="preserve">Os comandos </w:t>
      </w:r>
      <w:proofErr w:type="spellStart"/>
      <w:r w:rsidRPr="0035253F">
        <w:rPr>
          <w:b/>
          <w:bCs/>
        </w:rPr>
        <w:t>pendown</w:t>
      </w:r>
      <w:proofErr w:type="spellEnd"/>
      <w:r>
        <w:t xml:space="preserve"> e </w:t>
      </w:r>
      <w:proofErr w:type="spellStart"/>
      <w:r w:rsidRPr="0035253F">
        <w:rPr>
          <w:b/>
          <w:bCs/>
        </w:rPr>
        <w:t>pwnup</w:t>
      </w:r>
      <w:proofErr w:type="spellEnd"/>
      <w:r>
        <w:t xml:space="preserve">, respetivamente abreviados por </w:t>
      </w:r>
      <w:proofErr w:type="spellStart"/>
      <w:r w:rsidRPr="0035253F">
        <w:rPr>
          <w:b/>
          <w:bCs/>
        </w:rPr>
        <w:t>pd</w:t>
      </w:r>
      <w:proofErr w:type="spellEnd"/>
      <w:r>
        <w:t xml:space="preserve"> e </w:t>
      </w:r>
      <w:r w:rsidRPr="0035253F">
        <w:rPr>
          <w:b/>
          <w:bCs/>
        </w:rPr>
        <w:t>pu</w:t>
      </w:r>
      <w:r>
        <w:t>, permitem alternar entre o modo de desenho e o modo de movimentação livre;</w:t>
      </w:r>
    </w:p>
    <w:p w14:paraId="50CD4731" w14:textId="0949ED9A" w:rsidR="005840D9" w:rsidRDefault="005840D9" w:rsidP="005840D9">
      <w:pPr>
        <w:pStyle w:val="PargrafodaLista"/>
        <w:numPr>
          <w:ilvl w:val="0"/>
          <w:numId w:val="16"/>
        </w:numPr>
      </w:pPr>
      <w:r>
        <w:t xml:space="preserve">O comando </w:t>
      </w:r>
      <w:proofErr w:type="spellStart"/>
      <w:r w:rsidRPr="0035253F">
        <w:rPr>
          <w:b/>
          <w:bCs/>
        </w:rPr>
        <w:t>setpencolor</w:t>
      </w:r>
      <w:proofErr w:type="spellEnd"/>
      <w:r>
        <w:t xml:space="preserve"> permite alterar a cor das linhas para os comandos que se seguem: </w:t>
      </w:r>
      <w:proofErr w:type="spellStart"/>
      <w:r w:rsidRPr="0035253F">
        <w:rPr>
          <w:b/>
          <w:bCs/>
        </w:rPr>
        <w:t>setpencolor</w:t>
      </w:r>
      <w:proofErr w:type="spellEnd"/>
      <w:r>
        <w:t xml:space="preserve"> [99 0 0];</w:t>
      </w:r>
    </w:p>
    <w:p w14:paraId="0490AC65" w14:textId="46E61CEB" w:rsidR="005840D9" w:rsidRDefault="005840D9" w:rsidP="005840D9">
      <w:pPr>
        <w:pStyle w:val="PargrafodaLista"/>
        <w:numPr>
          <w:ilvl w:val="0"/>
          <w:numId w:val="16"/>
        </w:numPr>
      </w:pPr>
      <w:r>
        <w:t xml:space="preserve">O comando </w:t>
      </w:r>
      <w:proofErr w:type="spellStart"/>
      <w:r w:rsidRPr="0001232D">
        <w:rPr>
          <w:b/>
          <w:bCs/>
        </w:rPr>
        <w:t>make</w:t>
      </w:r>
      <w:proofErr w:type="spellEnd"/>
      <w:r>
        <w:t xml:space="preserve"> permite definir o valor de uma variável:</w:t>
      </w:r>
      <w:r w:rsidR="0001232D">
        <w:t xml:space="preserve"> </w:t>
      </w:r>
      <w:proofErr w:type="gramStart"/>
      <w:r w:rsidRPr="0001232D">
        <w:rPr>
          <w:b/>
          <w:bCs/>
        </w:rPr>
        <w:t>make“</w:t>
      </w:r>
      <w:proofErr w:type="gramEnd"/>
      <w:r w:rsidRPr="0001232D">
        <w:rPr>
          <w:b/>
          <w:bCs/>
        </w:rPr>
        <w:t>varname</w:t>
      </w:r>
      <w:r>
        <w:t>20;</w:t>
      </w:r>
    </w:p>
    <w:p w14:paraId="212ECC6E" w14:textId="62FE7F23" w:rsidR="005840D9" w:rsidRDefault="005840D9" w:rsidP="005840D9">
      <w:pPr>
        <w:pStyle w:val="PargrafodaLista"/>
        <w:numPr>
          <w:ilvl w:val="0"/>
          <w:numId w:val="16"/>
        </w:numPr>
      </w:pPr>
      <w:r>
        <w:t xml:space="preserve">O comando </w:t>
      </w:r>
      <w:proofErr w:type="spellStart"/>
      <w:r w:rsidRPr="0001232D">
        <w:rPr>
          <w:b/>
          <w:bCs/>
        </w:rPr>
        <w:t>if</w:t>
      </w:r>
      <w:proofErr w:type="spellEnd"/>
      <w:r>
        <w:t xml:space="preserve"> e </w:t>
      </w:r>
      <w:proofErr w:type="spellStart"/>
      <w:r w:rsidRPr="0001232D">
        <w:rPr>
          <w:b/>
          <w:bCs/>
        </w:rPr>
        <w:t>ifelse</w:t>
      </w:r>
      <w:proofErr w:type="spellEnd"/>
      <w:r>
        <w:t xml:space="preserve"> permitem definir estruturas condicionais;</w:t>
      </w:r>
    </w:p>
    <w:p w14:paraId="1092B42A" w14:textId="3A0CF6BB" w:rsidR="005840D9" w:rsidRDefault="005840D9" w:rsidP="005840D9">
      <w:pPr>
        <w:pStyle w:val="PargrafodaLista"/>
        <w:numPr>
          <w:ilvl w:val="0"/>
          <w:numId w:val="16"/>
        </w:numPr>
      </w:pPr>
      <w:r>
        <w:t xml:space="preserve">O comando </w:t>
      </w:r>
      <w:proofErr w:type="spellStart"/>
      <w:r w:rsidRPr="0001232D">
        <w:rPr>
          <w:b/>
          <w:bCs/>
        </w:rPr>
        <w:t>repeat</w:t>
      </w:r>
      <w:proofErr w:type="spellEnd"/>
      <w:r>
        <w:t xml:space="preserve"> repete um conjunto de comandos</w:t>
      </w:r>
      <w:r w:rsidR="00736D6E">
        <w:t>;</w:t>
      </w:r>
    </w:p>
    <w:p w14:paraId="4DD0B198" w14:textId="3B80D43D" w:rsidR="005840D9" w:rsidRDefault="005840D9" w:rsidP="005840D9">
      <w:pPr>
        <w:pStyle w:val="PargrafodaLista"/>
        <w:numPr>
          <w:ilvl w:val="0"/>
          <w:numId w:val="16"/>
        </w:numPr>
      </w:pPr>
      <w:r>
        <w:t xml:space="preserve">O comando </w:t>
      </w:r>
      <w:proofErr w:type="spellStart"/>
      <w:r w:rsidR="007D04A0" w:rsidRPr="0001232D">
        <w:rPr>
          <w:b/>
          <w:bCs/>
        </w:rPr>
        <w:t>while</w:t>
      </w:r>
      <w:proofErr w:type="spellEnd"/>
      <w:r w:rsidR="007D04A0">
        <w:t xml:space="preserve"> permite definir ciclos</w:t>
      </w:r>
      <w:r w:rsidR="00736D6E">
        <w:t>;</w:t>
      </w:r>
    </w:p>
    <w:p w14:paraId="362A5710" w14:textId="2E8CF52C" w:rsidR="007D04A0" w:rsidRPr="00785D8A" w:rsidRDefault="007D04A0" w:rsidP="005840D9">
      <w:pPr>
        <w:pStyle w:val="PargrafodaLista"/>
        <w:numPr>
          <w:ilvl w:val="0"/>
          <w:numId w:val="16"/>
        </w:numPr>
      </w:pPr>
      <w:r>
        <w:t xml:space="preserve">O comando </w:t>
      </w:r>
      <w:r w:rsidRPr="0001232D">
        <w:rPr>
          <w:b/>
          <w:bCs/>
        </w:rPr>
        <w:t>to</w:t>
      </w:r>
      <w:r>
        <w:t xml:space="preserve"> permite criar funções.</w:t>
      </w:r>
    </w:p>
    <w:p w14:paraId="7032F6B6" w14:textId="728602B6" w:rsidR="00E81978" w:rsidRDefault="00610ABD" w:rsidP="00610ABD">
      <w:pPr>
        <w:pStyle w:val="Ttulo1"/>
        <w:rPr>
          <w:noProof/>
        </w:rPr>
      </w:pPr>
      <w:r>
        <w:rPr>
          <w:noProof/>
        </w:rPr>
        <w:lastRenderedPageBreak/>
        <w:t>Expressões Regulares</w:t>
      </w:r>
    </w:p>
    <w:p w14:paraId="1A2302B8" w14:textId="4C2C1766" w:rsidR="00BF1107" w:rsidRDefault="00BF1107" w:rsidP="00BF1107"/>
    <w:p w14:paraId="528A73A1" w14:textId="2482BD95" w:rsidR="00BF1107" w:rsidRDefault="00BF1107" w:rsidP="00BF1107"/>
    <w:p w14:paraId="3576679A" w14:textId="24A4DE41" w:rsidR="00BF1107" w:rsidRDefault="006729CA" w:rsidP="00BF1107">
      <w:r>
        <w:t>Esta foi a</w:t>
      </w:r>
      <w:r w:rsidR="00BF1107">
        <w:t xml:space="preserve"> expressão regular usada de forma a</w:t>
      </w:r>
      <w:r w:rsidR="00B46C40">
        <w:t xml:space="preserve"> ler apenas os comandos corretos:</w:t>
      </w:r>
    </w:p>
    <w:p w14:paraId="07120398" w14:textId="51F7CED9" w:rsidR="00BF1107" w:rsidRDefault="00BF1107" w:rsidP="00BF1107">
      <w:r>
        <w:rPr>
          <w:noProof/>
        </w:rPr>
        <w:drawing>
          <wp:inline distT="0" distB="0" distL="0" distR="0" wp14:anchorId="4487AD0B" wp14:editId="73E35021">
            <wp:extent cx="5113020" cy="8547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4229" w14:textId="4BB97CDF" w:rsidR="00BF1107" w:rsidRDefault="00BF1107" w:rsidP="00BF1107">
      <w:r>
        <w:t xml:space="preserve">Nesta expressão são lidos apenas os comandos pretendidos e suas abreviaturas, como o caso do </w:t>
      </w:r>
      <w:proofErr w:type="spellStart"/>
      <w:r w:rsidRPr="007D3806">
        <w:rPr>
          <w:b/>
          <w:bCs/>
        </w:rPr>
        <w:t>foward</w:t>
      </w:r>
      <w:proofErr w:type="spellEnd"/>
      <w:r>
        <w:t xml:space="preserve"> ou </w:t>
      </w:r>
      <w:proofErr w:type="spellStart"/>
      <w:r w:rsidRPr="007D3806">
        <w:rPr>
          <w:b/>
          <w:bCs/>
        </w:rPr>
        <w:t>fd</w:t>
      </w:r>
      <w:proofErr w:type="spellEnd"/>
      <w:r w:rsidR="00B46C40">
        <w:t>.</w:t>
      </w:r>
    </w:p>
    <w:p w14:paraId="25F85E57" w14:textId="44B4FDB5" w:rsidR="00B46C40" w:rsidRDefault="00B46C40" w:rsidP="00BF1107"/>
    <w:p w14:paraId="6E75ED88" w14:textId="6E8CB2F8" w:rsidR="00B46C40" w:rsidRDefault="003B22E7" w:rsidP="003B22E7">
      <w:r>
        <w:t>Esta foi a expressão regular usada de forma a ler apenas os nomes das funções:</w:t>
      </w:r>
    </w:p>
    <w:p w14:paraId="17A56E5C" w14:textId="2AC8EEE6" w:rsidR="00B46C40" w:rsidRDefault="00B46C40" w:rsidP="00BF1107">
      <w:r>
        <w:rPr>
          <w:noProof/>
        </w:rPr>
        <w:drawing>
          <wp:inline distT="0" distB="0" distL="0" distR="0" wp14:anchorId="15B1F1FD" wp14:editId="3647AB73">
            <wp:extent cx="2537680" cy="67061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1C6B7" w14:textId="7013D79A" w:rsidR="003B22E7" w:rsidRDefault="003B22E7" w:rsidP="00BF1107">
      <w:r>
        <w:t>Nesta expressão são lidos apenas os nomes das funções.</w:t>
      </w:r>
    </w:p>
    <w:p w14:paraId="444322C9" w14:textId="5E9A4BF7" w:rsidR="00944CD9" w:rsidRDefault="00944CD9" w:rsidP="00BF1107"/>
    <w:p w14:paraId="0901F9AC" w14:textId="35B9E4E5" w:rsidR="00944CD9" w:rsidRDefault="00944CD9" w:rsidP="00944CD9">
      <w:r>
        <w:t>Esta foi a expressão regular usada de forma a ler apenas os números:</w:t>
      </w:r>
    </w:p>
    <w:p w14:paraId="60611F7D" w14:textId="378EE482" w:rsidR="00944CD9" w:rsidRDefault="00944CD9" w:rsidP="00BF1107">
      <w:r>
        <w:rPr>
          <w:noProof/>
        </w:rPr>
        <w:drawing>
          <wp:inline distT="0" distB="0" distL="0" distR="0" wp14:anchorId="6FDC2F48" wp14:editId="30AB9F1D">
            <wp:extent cx="2636748" cy="853514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26415" w14:textId="77777777" w:rsidR="00A803A8" w:rsidRDefault="00944CD9" w:rsidP="00BF1107">
      <w:r>
        <w:t>Nesta expressão regular é lido qualquer número positivo ou negativo e com ou sem vírgulas, isto é -3 ou -3,14.</w:t>
      </w:r>
    </w:p>
    <w:p w14:paraId="4D3807EC" w14:textId="77777777" w:rsidR="00A803A8" w:rsidRDefault="00A803A8" w:rsidP="00BF1107"/>
    <w:p w14:paraId="5CCAFE1F" w14:textId="77777777" w:rsidR="00A803A8" w:rsidRDefault="00A803A8" w:rsidP="00BF1107"/>
    <w:p w14:paraId="478BA152" w14:textId="77777777" w:rsidR="00A803A8" w:rsidRDefault="00A803A8" w:rsidP="00BF1107"/>
    <w:p w14:paraId="06CDFAD8" w14:textId="3FC95DF9" w:rsidR="00A803A8" w:rsidRDefault="00A803A8" w:rsidP="00740066">
      <w:pPr>
        <w:ind w:firstLine="0"/>
      </w:pPr>
    </w:p>
    <w:p w14:paraId="2B26E656" w14:textId="77777777" w:rsidR="007B2E1C" w:rsidRDefault="007B2E1C" w:rsidP="00BF1107"/>
    <w:p w14:paraId="271CE9F1" w14:textId="050378CD" w:rsidR="00A803A8" w:rsidRDefault="00A803A8" w:rsidP="00A803A8">
      <w:r>
        <w:t>Esta foi a expressão regular usada de forma a ler apenas</w:t>
      </w:r>
      <w:r w:rsidR="00D47C5E">
        <w:t xml:space="preserve"> os nomes e os respetivos valores das varáveis</w:t>
      </w:r>
      <w:r>
        <w:t>:</w:t>
      </w:r>
    </w:p>
    <w:p w14:paraId="7FE1155B" w14:textId="6A55B553" w:rsidR="00944CD9" w:rsidRDefault="00A803A8" w:rsidP="00BF1107">
      <w:r>
        <w:rPr>
          <w:noProof/>
        </w:rPr>
        <w:drawing>
          <wp:inline distT="0" distB="0" distL="0" distR="0" wp14:anchorId="6C21CF8C" wp14:editId="3212D71B">
            <wp:extent cx="2872989" cy="678239"/>
            <wp:effectExtent l="0" t="0" r="381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4CD9">
        <w:t xml:space="preserve"> </w:t>
      </w:r>
    </w:p>
    <w:p w14:paraId="15006FA7" w14:textId="75A6AC86" w:rsidR="00A803A8" w:rsidRDefault="0065038A" w:rsidP="00740066">
      <w:r>
        <w:t xml:space="preserve">Nesta expressão regular são </w:t>
      </w:r>
      <w:r w:rsidR="00AF0B2E">
        <w:t>lidas</w:t>
      </w:r>
      <w:r>
        <w:t xml:space="preserve"> as variáveis que contenham o sinal </w:t>
      </w:r>
      <w:r w:rsidRPr="0065038A">
        <w:rPr>
          <w:b/>
          <w:bCs/>
        </w:rPr>
        <w:t>“</w:t>
      </w:r>
      <w:r w:rsidRPr="0065038A">
        <w:t>antes do seu nome e o respetivo valor associado, como por exemplo “numero</w:t>
      </w:r>
      <w:r>
        <w:rPr>
          <w:b/>
          <w:bCs/>
        </w:rPr>
        <w:t xml:space="preserve"> </w:t>
      </w:r>
      <w:r w:rsidRPr="0065038A">
        <w:t>10</w:t>
      </w:r>
      <w:r>
        <w:t>.</w:t>
      </w:r>
    </w:p>
    <w:p w14:paraId="31FD927E" w14:textId="67E9C4DC" w:rsidR="00A803A8" w:rsidRDefault="00A803A8" w:rsidP="00BF1107"/>
    <w:p w14:paraId="130D2DCD" w14:textId="6A20EB6C" w:rsidR="00AF0B2E" w:rsidRDefault="00AF0B2E" w:rsidP="00AF0B2E">
      <w:r>
        <w:t>Esta foi a expressão regular usada de forma a ler apenas os nomes das varáveis que já possuem valores associados:</w:t>
      </w:r>
    </w:p>
    <w:p w14:paraId="0E322B01" w14:textId="1915264E" w:rsidR="00A803A8" w:rsidRDefault="00A803A8" w:rsidP="00BF1107">
      <w:r>
        <w:rPr>
          <w:noProof/>
        </w:rPr>
        <w:drawing>
          <wp:inline distT="0" distB="0" distL="0" distR="0" wp14:anchorId="179E964A" wp14:editId="08FC150F">
            <wp:extent cx="2941575" cy="723963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3EE81" w14:textId="1F6EE92C" w:rsidR="007B2E1C" w:rsidRDefault="007B2E1C" w:rsidP="007B2E1C">
      <w:r>
        <w:t>Nesta expressão regular são lid</w:t>
      </w:r>
      <w:r w:rsidR="00C62F86">
        <w:t>as</w:t>
      </w:r>
      <w:r>
        <w:t xml:space="preserve"> as variáveis que </w:t>
      </w:r>
      <w:r w:rsidR="00C62F86">
        <w:t>já possuam valores</w:t>
      </w:r>
      <w:r w:rsidR="004D17CA">
        <w:t xml:space="preserve"> ou seja variáveis com</w:t>
      </w:r>
      <w:r w:rsidR="003623AF">
        <w:t xml:space="preserve"> “</w:t>
      </w:r>
      <w:r w:rsidR="004D17CA" w:rsidRPr="00B841C7">
        <w:rPr>
          <w:b/>
          <w:bCs/>
        </w:rPr>
        <w:t>:</w:t>
      </w:r>
      <w:r w:rsidR="003623AF">
        <w:rPr>
          <w:b/>
          <w:bCs/>
        </w:rPr>
        <w:t>”</w:t>
      </w:r>
      <w:r w:rsidR="004D17CA">
        <w:t xml:space="preserve"> antes</w:t>
      </w:r>
      <w:r w:rsidR="00B841C7">
        <w:t xml:space="preserve"> do nome da variável</w:t>
      </w:r>
      <w:r w:rsidR="00C62F86">
        <w:t xml:space="preserve">, </w:t>
      </w:r>
      <w:r w:rsidR="00B841C7">
        <w:t>um exemplo prático seria</w:t>
      </w:r>
      <w:r w:rsidR="00C62F86">
        <w:t xml:space="preserve"> se já existir uma variável (“numero 10) e no código possuir</w:t>
      </w:r>
      <w:r w:rsidR="003623AF">
        <w:t xml:space="preserve"> </w:t>
      </w:r>
      <w:proofErr w:type="gramStart"/>
      <w:r w:rsidR="003623AF">
        <w:t>“</w:t>
      </w:r>
      <w:r w:rsidR="00C62F86">
        <w:t>:numero</w:t>
      </w:r>
      <w:proofErr w:type="gramEnd"/>
      <w:r w:rsidR="003623AF">
        <w:t>”</w:t>
      </w:r>
      <w:r w:rsidR="00C62F86">
        <w:t xml:space="preserve"> o valor associado a essa variável (10) irá ser usado</w:t>
      </w:r>
      <w:r w:rsidR="00B841C7">
        <w:t>.</w:t>
      </w:r>
    </w:p>
    <w:p w14:paraId="7A820D94" w14:textId="73B56377" w:rsidR="00A803A8" w:rsidRDefault="00A803A8" w:rsidP="00740066">
      <w:pPr>
        <w:ind w:firstLine="0"/>
      </w:pPr>
    </w:p>
    <w:p w14:paraId="288D7A37" w14:textId="4F92A1B4" w:rsidR="00A803A8" w:rsidRDefault="00A803A8" w:rsidP="00A803A8">
      <w:r>
        <w:t xml:space="preserve">Esta foi a expressão regular usada de forma a ler </w:t>
      </w:r>
      <w:r w:rsidR="000C62AB">
        <w:t>operadores lógicos:</w:t>
      </w:r>
    </w:p>
    <w:p w14:paraId="10B5C684" w14:textId="475267D5" w:rsidR="00A803A8" w:rsidRDefault="00A803A8" w:rsidP="00BF1107">
      <w:r>
        <w:rPr>
          <w:noProof/>
        </w:rPr>
        <w:drawing>
          <wp:inline distT="0" distB="0" distL="0" distR="0" wp14:anchorId="0BBE682C" wp14:editId="31F1E2E2">
            <wp:extent cx="2248095" cy="8611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6305E" w14:textId="7DF8DBEC" w:rsidR="000C62AB" w:rsidRPr="00BF1107" w:rsidRDefault="000C62AB" w:rsidP="00BF1107">
      <w:r>
        <w:t>Nesta expressão regular são lidos operadores lógicos que possam ser usados como comparadores (==, &gt;, &lt;, &lt;=, &gt;=</w:t>
      </w:r>
      <w:proofErr w:type="gramStart"/>
      <w:r>
        <w:t>, !</w:t>
      </w:r>
      <w:proofErr w:type="gramEnd"/>
      <w:r>
        <w:t>=).</w:t>
      </w:r>
    </w:p>
    <w:p w14:paraId="115BF45F" w14:textId="03C43F98" w:rsidR="00AF33C9" w:rsidRDefault="00AF33C9" w:rsidP="00AF33C9">
      <w:pPr>
        <w:pStyle w:val="TtulodeSeco"/>
        <w:jc w:val="left"/>
        <w:rPr>
          <w:noProof/>
        </w:rPr>
      </w:pPr>
    </w:p>
    <w:p w14:paraId="112D04F4" w14:textId="0BB83379" w:rsidR="00AF33C9" w:rsidRDefault="00AF33C9" w:rsidP="00AF33C9">
      <w:pPr>
        <w:pStyle w:val="Ttulo1"/>
      </w:pPr>
      <w:r>
        <w:t>Testes</w:t>
      </w:r>
    </w:p>
    <w:p w14:paraId="349B6AE5" w14:textId="1A9865E6" w:rsidR="00A0506F" w:rsidRPr="00A0506F" w:rsidRDefault="00A0506F" w:rsidP="00A0506F">
      <w:r>
        <w:t>O input posto foi o seguinte:</w:t>
      </w:r>
    </w:p>
    <w:p w14:paraId="70761067" w14:textId="0AEE729F" w:rsidR="00AF33C9" w:rsidRPr="00AF33C9" w:rsidRDefault="00AF33C9" w:rsidP="00AF33C9">
      <w:r>
        <w:rPr>
          <w:noProof/>
        </w:rPr>
        <w:drawing>
          <wp:anchor distT="0" distB="0" distL="114300" distR="114300" simplePos="0" relativeHeight="251663360" behindDoc="1" locked="0" layoutInCell="1" allowOverlap="1" wp14:anchorId="016EEB56" wp14:editId="6B151B55">
            <wp:simplePos x="0" y="0"/>
            <wp:positionH relativeFrom="margin">
              <wp:align>center</wp:align>
            </wp:positionH>
            <wp:positionV relativeFrom="paragraph">
              <wp:posOffset>45720</wp:posOffset>
            </wp:positionV>
            <wp:extent cx="2491956" cy="1074513"/>
            <wp:effectExtent l="19050" t="0" r="22860" b="335280"/>
            <wp:wrapTight wrapText="bothSides">
              <wp:wrapPolygon edited="0">
                <wp:start x="0" y="0"/>
                <wp:lineTo x="-165" y="383"/>
                <wp:lineTo x="-165" y="27957"/>
                <wp:lineTo x="21633" y="27957"/>
                <wp:lineTo x="21633" y="6128"/>
                <wp:lineTo x="21468" y="383"/>
                <wp:lineTo x="21468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074513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14:paraId="02F00E3B" w14:textId="77777777" w:rsidR="00AF33C9" w:rsidRDefault="00AF33C9" w:rsidP="00AF33C9"/>
    <w:p w14:paraId="289D62B8" w14:textId="6DC839A2" w:rsidR="009B4FD5" w:rsidRDefault="009B4FD5" w:rsidP="00AF33C9"/>
    <w:p w14:paraId="3557FE01" w14:textId="77777777" w:rsidR="00A0506F" w:rsidRDefault="00A0506F" w:rsidP="00AF33C9"/>
    <w:p w14:paraId="26A5B47B" w14:textId="77777777" w:rsidR="009B4FD5" w:rsidRDefault="009B4FD5" w:rsidP="00AF33C9"/>
    <w:p w14:paraId="7CE1D3D8" w14:textId="6389F521" w:rsidR="00AF33C9" w:rsidRDefault="00AF33C9" w:rsidP="00A0506F">
      <w:pPr>
        <w:ind w:left="1440"/>
      </w:pPr>
      <w:r>
        <w:t>Com base neste código o output foi o seguinte:</w:t>
      </w:r>
    </w:p>
    <w:p w14:paraId="688146EA" w14:textId="65CDD050" w:rsidR="00AF33C9" w:rsidRDefault="00AF33C9" w:rsidP="00AF33C9"/>
    <w:p w14:paraId="1487520A" w14:textId="5C77AA0C" w:rsidR="009B4FD5" w:rsidRDefault="00A0506F" w:rsidP="00AF33C9">
      <w:r>
        <w:rPr>
          <w:noProof/>
        </w:rPr>
        <w:drawing>
          <wp:anchor distT="0" distB="0" distL="114300" distR="114300" simplePos="0" relativeHeight="251665408" behindDoc="1" locked="0" layoutInCell="1" allowOverlap="1" wp14:anchorId="34974430" wp14:editId="7BCB7FB6">
            <wp:simplePos x="0" y="0"/>
            <wp:positionH relativeFrom="column">
              <wp:posOffset>2994660</wp:posOffset>
            </wp:positionH>
            <wp:positionV relativeFrom="paragraph">
              <wp:posOffset>194945</wp:posOffset>
            </wp:positionV>
            <wp:extent cx="3303905" cy="3314700"/>
            <wp:effectExtent l="0" t="0" r="0" b="0"/>
            <wp:wrapTight wrapText="bothSides">
              <wp:wrapPolygon edited="0">
                <wp:start x="8967" y="0"/>
                <wp:lineTo x="7971" y="248"/>
                <wp:lineTo x="4234" y="1862"/>
                <wp:lineTo x="2242" y="4097"/>
                <wp:lineTo x="996" y="6083"/>
                <wp:lineTo x="249" y="8069"/>
                <wp:lineTo x="0" y="9186"/>
                <wp:lineTo x="0" y="12041"/>
                <wp:lineTo x="374" y="14028"/>
                <wp:lineTo x="1245" y="16014"/>
                <wp:lineTo x="2615" y="18000"/>
                <wp:lineTo x="5106" y="19986"/>
                <wp:lineTo x="5231" y="20359"/>
                <wp:lineTo x="8843" y="21476"/>
                <wp:lineTo x="9839" y="21476"/>
                <wp:lineTo x="11583" y="21476"/>
                <wp:lineTo x="12579" y="21476"/>
                <wp:lineTo x="16191" y="20234"/>
                <wp:lineTo x="16315" y="19986"/>
                <wp:lineTo x="18806" y="18000"/>
                <wp:lineTo x="20301" y="16014"/>
                <wp:lineTo x="21048" y="14028"/>
                <wp:lineTo x="21421" y="12041"/>
                <wp:lineTo x="21421" y="9186"/>
                <wp:lineTo x="21172" y="8069"/>
                <wp:lineTo x="20425" y="6083"/>
                <wp:lineTo x="19180" y="4097"/>
                <wp:lineTo x="17187" y="1862"/>
                <wp:lineTo x="13451" y="248"/>
                <wp:lineTo x="12454" y="0"/>
                <wp:lineTo x="8967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905" cy="331470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45143872" wp14:editId="44FAB28D">
            <wp:simplePos x="0" y="0"/>
            <wp:positionH relativeFrom="column">
              <wp:posOffset>-411480</wp:posOffset>
            </wp:positionH>
            <wp:positionV relativeFrom="paragraph">
              <wp:posOffset>228600</wp:posOffset>
            </wp:positionV>
            <wp:extent cx="2659380" cy="3349625"/>
            <wp:effectExtent l="133350" t="76200" r="83820" b="136525"/>
            <wp:wrapTight wrapText="bothSides">
              <wp:wrapPolygon edited="0">
                <wp:start x="2940" y="-491"/>
                <wp:lineTo x="-774" y="-246"/>
                <wp:lineTo x="-1083" y="7616"/>
                <wp:lineTo x="-928" y="20761"/>
                <wp:lineTo x="309" y="21375"/>
                <wp:lineTo x="2166" y="22112"/>
                <wp:lineTo x="2321" y="22358"/>
                <wp:lineTo x="19032" y="22358"/>
                <wp:lineTo x="19186" y="22112"/>
                <wp:lineTo x="20888" y="21375"/>
                <wp:lineTo x="22126" y="19409"/>
                <wp:lineTo x="22126" y="3685"/>
                <wp:lineTo x="21817" y="1228"/>
                <wp:lineTo x="19186" y="-246"/>
                <wp:lineTo x="18258" y="-491"/>
                <wp:lineTo x="2940" y="-491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334962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82A0FD" w14:textId="0566DA50" w:rsidR="009B4FD5" w:rsidRDefault="009B4FD5" w:rsidP="00AF33C9"/>
    <w:p w14:paraId="55D1DEB7" w14:textId="6F5A0066" w:rsidR="009B4FD5" w:rsidRDefault="009B4FD5" w:rsidP="00AF33C9"/>
    <w:p w14:paraId="6ACE34CD" w14:textId="03CC7E1C" w:rsidR="009B4FD5" w:rsidRDefault="009B4FD5" w:rsidP="00AF33C9"/>
    <w:p w14:paraId="570E9F5C" w14:textId="6704662F" w:rsidR="009B4FD5" w:rsidRDefault="009B4FD5" w:rsidP="00AF33C9"/>
    <w:p w14:paraId="2ED10A24" w14:textId="247EE497" w:rsidR="009B4FD5" w:rsidRDefault="009B4FD5" w:rsidP="00AF33C9"/>
    <w:p w14:paraId="331442B5" w14:textId="2B4FE908" w:rsidR="009B4FD5" w:rsidRDefault="009B4FD5" w:rsidP="00AF33C9"/>
    <w:p w14:paraId="33AB9220" w14:textId="5811B4A2" w:rsidR="009B4FD5" w:rsidRDefault="009B4FD5" w:rsidP="00AF33C9"/>
    <w:p w14:paraId="3A4B90FB" w14:textId="0005B6C4" w:rsidR="009B4FD5" w:rsidRDefault="009B4FD5" w:rsidP="00AF33C9"/>
    <w:p w14:paraId="76413EEA" w14:textId="77777777" w:rsidR="009B4FD5" w:rsidRDefault="009B4FD5" w:rsidP="00AF33C9"/>
    <w:p w14:paraId="694A84AF" w14:textId="22617BE3" w:rsidR="004D79B9" w:rsidRDefault="004D79B9" w:rsidP="00AF33C9"/>
    <w:p w14:paraId="10DA88A9" w14:textId="2AB98307" w:rsidR="009B4FD5" w:rsidRDefault="009B4FD5" w:rsidP="00AF33C9"/>
    <w:p w14:paraId="29E46FE6" w14:textId="3BA5818D" w:rsidR="009B4FD5" w:rsidRDefault="009B4FD5" w:rsidP="00AF33C9"/>
    <w:p w14:paraId="5767E480" w14:textId="47B5DA04" w:rsidR="009B4FD5" w:rsidRDefault="009B4FD5" w:rsidP="00AF33C9"/>
    <w:p w14:paraId="2679AB4A" w14:textId="77777777" w:rsidR="009B4FD5" w:rsidRDefault="009B4FD5" w:rsidP="00AF33C9"/>
    <w:p w14:paraId="73241C00" w14:textId="138D1D99" w:rsidR="004D79B9" w:rsidRDefault="004D79B9" w:rsidP="004D79B9">
      <w:pPr>
        <w:pStyle w:val="Ttulo1"/>
      </w:pPr>
      <w:r>
        <w:t>Gramática</w:t>
      </w:r>
    </w:p>
    <w:p w14:paraId="27B540B0" w14:textId="4F495C29" w:rsidR="004D79B9" w:rsidRDefault="004D79B9" w:rsidP="004D79B9"/>
    <w:p w14:paraId="3F3ADB37" w14:textId="1EB6FD65" w:rsidR="0012519D" w:rsidRDefault="0012519D" w:rsidP="0012519D">
      <w:r>
        <w:t>No Parser</w:t>
      </w:r>
      <w:r w:rsidR="00CF5A9A">
        <w:t>.py</w:t>
      </w:r>
      <w:r>
        <w:t xml:space="preserve"> tem um conjunto de analisadores sintáticos de cada comando.</w:t>
      </w:r>
    </w:p>
    <w:p w14:paraId="7B7B62FF" w14:textId="77777777" w:rsidR="0012519D" w:rsidRDefault="0012519D" w:rsidP="0012519D"/>
    <w:p w14:paraId="39C99485" w14:textId="4791C47A" w:rsidR="0012519D" w:rsidRDefault="0012519D" w:rsidP="004D79B9">
      <w:r>
        <w:rPr>
          <w:noProof/>
        </w:rPr>
        <w:drawing>
          <wp:inline distT="0" distB="0" distL="0" distR="0" wp14:anchorId="519F778C" wp14:editId="005B72A2">
            <wp:extent cx="3917019" cy="1249788"/>
            <wp:effectExtent l="0" t="0" r="7620" b="76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27803" w14:textId="0950935A" w:rsidR="00CF5A9A" w:rsidRDefault="0012519D" w:rsidP="00CF5A9A">
      <w:r>
        <w:t>N</w:t>
      </w:r>
      <w:r w:rsidR="00CF5A9A">
        <w:t xml:space="preserve">a </w:t>
      </w:r>
      <w:proofErr w:type="spellStart"/>
      <w:r w:rsidR="00CF5A9A">
        <w:t>funcão</w:t>
      </w:r>
      <w:proofErr w:type="spellEnd"/>
      <w:r>
        <w:t xml:space="preserve"> p_command0, o comando </w:t>
      </w:r>
      <w:proofErr w:type="spellStart"/>
      <w:r>
        <w:t>forward</w:t>
      </w:r>
      <w:proofErr w:type="spellEnd"/>
      <w:r>
        <w:t xml:space="preserve"> ou </w:t>
      </w:r>
      <w:proofErr w:type="spellStart"/>
      <w:r>
        <w:t>fd</w:t>
      </w:r>
      <w:proofErr w:type="spellEnd"/>
      <w:r>
        <w:t xml:space="preserve"> é </w:t>
      </w:r>
      <w:r w:rsidR="00E343CD">
        <w:t>precedido</w:t>
      </w:r>
      <w:r>
        <w:t xml:space="preserve"> de um valor</w:t>
      </w:r>
      <w:r w:rsidR="00CF5A9A">
        <w:t xml:space="preserve">, esse valor corresponde </w:t>
      </w:r>
      <w:r w:rsidR="00293476">
        <w:t>à</w:t>
      </w:r>
      <w:r w:rsidR="00CF5A9A">
        <w:t xml:space="preserve"> distância que irá andar para a frente.</w:t>
      </w:r>
    </w:p>
    <w:p w14:paraId="6BEAE906" w14:textId="77777777" w:rsidR="00E343CD" w:rsidRDefault="00E343CD" w:rsidP="00CF5A9A"/>
    <w:p w14:paraId="1B220D6C" w14:textId="2DFA8039" w:rsidR="00E343CD" w:rsidRDefault="00E343CD" w:rsidP="00CF5A9A">
      <w:r>
        <w:rPr>
          <w:noProof/>
        </w:rPr>
        <w:drawing>
          <wp:inline distT="0" distB="0" distL="0" distR="0" wp14:anchorId="38B7F171" wp14:editId="4CD0D334">
            <wp:extent cx="3947502" cy="1234547"/>
            <wp:effectExtent l="0" t="0" r="0" b="381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F6E19" w14:textId="4F51943B" w:rsidR="00293476" w:rsidRDefault="00E343CD" w:rsidP="00293476">
      <w:r>
        <w:t xml:space="preserve">Na função p_command1, comando </w:t>
      </w:r>
      <w:proofErr w:type="spellStart"/>
      <w:r>
        <w:t>back</w:t>
      </w:r>
      <w:proofErr w:type="spellEnd"/>
      <w:r>
        <w:t xml:space="preserve"> ou </w:t>
      </w:r>
      <w:proofErr w:type="spellStart"/>
      <w:r>
        <w:t>bk</w:t>
      </w:r>
      <w:proofErr w:type="spellEnd"/>
      <w:r>
        <w:t xml:space="preserve"> é precedido de um valor</w:t>
      </w:r>
      <w:r w:rsidR="00293476">
        <w:t>, esse valor corresponde à distância que irá andar para trás.</w:t>
      </w:r>
    </w:p>
    <w:p w14:paraId="07B08D07" w14:textId="77777777" w:rsidR="00293476" w:rsidRDefault="00293476" w:rsidP="00293476"/>
    <w:p w14:paraId="0CC39088" w14:textId="1B1F071C" w:rsidR="00293476" w:rsidRDefault="00293476" w:rsidP="00CF5A9A">
      <w:r>
        <w:rPr>
          <w:noProof/>
        </w:rPr>
        <w:drawing>
          <wp:inline distT="0" distB="0" distL="0" distR="0" wp14:anchorId="3E1097A3" wp14:editId="22AB3003">
            <wp:extent cx="3932261" cy="1188823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8FECC" w14:textId="50649BB9" w:rsidR="00293476" w:rsidRDefault="00293476" w:rsidP="00293476">
      <w:r>
        <w:t xml:space="preserve">Na função p_command2, comando </w:t>
      </w:r>
      <w:proofErr w:type="spellStart"/>
      <w:r>
        <w:t>left</w:t>
      </w:r>
      <w:proofErr w:type="spellEnd"/>
      <w:r>
        <w:t xml:space="preserve"> ou </w:t>
      </w:r>
      <w:proofErr w:type="spellStart"/>
      <w:r>
        <w:t>lf</w:t>
      </w:r>
      <w:proofErr w:type="spellEnd"/>
      <w:r>
        <w:t xml:space="preserve"> é precedido de um valor, esse valor corresponde aos graus que pretende virar no sentido anti-horário.</w:t>
      </w:r>
    </w:p>
    <w:p w14:paraId="3EB6EA5D" w14:textId="5A78DF57" w:rsidR="00413509" w:rsidRDefault="00413509" w:rsidP="00293476"/>
    <w:p w14:paraId="6A1CF6C7" w14:textId="77777777" w:rsidR="00947ED8" w:rsidRDefault="00947ED8" w:rsidP="00293476"/>
    <w:p w14:paraId="05C55E05" w14:textId="199A8DA8" w:rsidR="00413509" w:rsidRDefault="00413509" w:rsidP="00413509">
      <w:r>
        <w:rPr>
          <w:noProof/>
        </w:rPr>
        <w:drawing>
          <wp:inline distT="0" distB="0" distL="0" distR="0" wp14:anchorId="4F2B0CBA" wp14:editId="483CB188">
            <wp:extent cx="3917019" cy="1356478"/>
            <wp:effectExtent l="0" t="0" r="762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EEF2D" w14:textId="17D3CB86" w:rsidR="00413509" w:rsidRDefault="00413509" w:rsidP="00413509">
      <w:r>
        <w:t xml:space="preserve">Na função p_command3, </w:t>
      </w:r>
      <w:r w:rsidR="00561113">
        <w:t xml:space="preserve">o </w:t>
      </w:r>
      <w:r>
        <w:t xml:space="preserve">comando </w:t>
      </w:r>
      <w:proofErr w:type="spellStart"/>
      <w:r>
        <w:t>right</w:t>
      </w:r>
      <w:proofErr w:type="spellEnd"/>
      <w:r>
        <w:t xml:space="preserve"> ou </w:t>
      </w:r>
      <w:proofErr w:type="spellStart"/>
      <w:r>
        <w:t>rt</w:t>
      </w:r>
      <w:proofErr w:type="spellEnd"/>
      <w:r>
        <w:t xml:space="preserve"> é precedido de um valor, esse valor corresponde aos graus que pretende virar no sentido horário.</w:t>
      </w:r>
    </w:p>
    <w:p w14:paraId="333384C2" w14:textId="77777777" w:rsidR="00947ED8" w:rsidRDefault="00947ED8" w:rsidP="00413509"/>
    <w:p w14:paraId="0EC340FC" w14:textId="73A0B7EB" w:rsidR="00EA278A" w:rsidRDefault="00EA278A" w:rsidP="00413509"/>
    <w:p w14:paraId="77BCB14C" w14:textId="3BA4733F" w:rsidR="00EA278A" w:rsidRDefault="00EA278A" w:rsidP="00413509">
      <w:r>
        <w:rPr>
          <w:noProof/>
        </w:rPr>
        <w:drawing>
          <wp:inline distT="0" distB="0" distL="0" distR="0" wp14:anchorId="5006F0AD" wp14:editId="605056F0">
            <wp:extent cx="3977985" cy="1219306"/>
            <wp:effectExtent l="0" t="0" r="381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61360" w14:textId="4B821B66" w:rsidR="00D11B62" w:rsidRDefault="00D11B62" w:rsidP="00413509"/>
    <w:p w14:paraId="5961E382" w14:textId="115D1FAC" w:rsidR="00D11B62" w:rsidRDefault="00D11B62" w:rsidP="00413509">
      <w:r>
        <w:rPr>
          <w:noProof/>
        </w:rPr>
        <w:drawing>
          <wp:inline distT="0" distB="0" distL="0" distR="0" wp14:anchorId="3C94B624" wp14:editId="535699F4">
            <wp:extent cx="3993226" cy="1287892"/>
            <wp:effectExtent l="0" t="0" r="7620" b="762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8A10C" w14:textId="5FE2EBA7" w:rsidR="00EA278A" w:rsidRDefault="00EA278A" w:rsidP="00BE2EF2">
      <w:r>
        <w:t>Na função p_command4</w:t>
      </w:r>
      <w:r w:rsidR="00D11B62">
        <w:t xml:space="preserve"> e p_command5</w:t>
      </w:r>
      <w:r>
        <w:t xml:space="preserve">, </w:t>
      </w:r>
      <w:r w:rsidR="00D11B62">
        <w:t xml:space="preserve">o </w:t>
      </w:r>
      <w:r>
        <w:t xml:space="preserve">comando </w:t>
      </w:r>
      <w:proofErr w:type="spellStart"/>
      <w:r>
        <w:t>setpos</w:t>
      </w:r>
      <w:proofErr w:type="spellEnd"/>
      <w:r w:rsidR="00D11B62">
        <w:t xml:space="preserve"> e </w:t>
      </w:r>
      <w:proofErr w:type="spellStart"/>
      <w:r w:rsidR="00D11B62">
        <w:t>setxy</w:t>
      </w:r>
      <w:proofErr w:type="spellEnd"/>
      <w:r>
        <w:t xml:space="preserve"> </w:t>
      </w:r>
      <w:r w:rsidR="00D11B62">
        <w:t>são</w:t>
      </w:r>
      <w:r>
        <w:t xml:space="preserve"> precedido</w:t>
      </w:r>
      <w:r w:rsidR="00D11B62">
        <w:t xml:space="preserve">s </w:t>
      </w:r>
      <w:r w:rsidR="00627291">
        <w:t>de dois valores entre parênteses</w:t>
      </w:r>
      <w:r w:rsidR="00BE2EF2">
        <w:t xml:space="preserve"> ([10 10])</w:t>
      </w:r>
      <w:r w:rsidR="00627291">
        <w:t xml:space="preserve"> e sem eles</w:t>
      </w:r>
      <w:r w:rsidR="00BE2EF2">
        <w:t xml:space="preserve"> (10 10)</w:t>
      </w:r>
      <w:r w:rsidR="00627291">
        <w:t xml:space="preserve"> respetivamente.</w:t>
      </w:r>
    </w:p>
    <w:p w14:paraId="1F77564A" w14:textId="4036140C" w:rsidR="00850B96" w:rsidRDefault="00850B96" w:rsidP="00BE2EF2"/>
    <w:p w14:paraId="75ABEEEA" w14:textId="5FF9900D" w:rsidR="00850B96" w:rsidRDefault="00850B96" w:rsidP="00BE2EF2"/>
    <w:p w14:paraId="0418251C" w14:textId="77777777" w:rsidR="00850B96" w:rsidRDefault="00850B96" w:rsidP="00BE2EF2"/>
    <w:p w14:paraId="48D6BBE8" w14:textId="78F1462B" w:rsidR="00850B96" w:rsidRDefault="00850B96" w:rsidP="00BE2EF2"/>
    <w:p w14:paraId="5B1DD0FC" w14:textId="21E74D02" w:rsidR="00850B96" w:rsidRDefault="00850B96" w:rsidP="00BE2EF2"/>
    <w:p w14:paraId="41820A10" w14:textId="34C8D477" w:rsidR="00850B96" w:rsidRDefault="00850B96" w:rsidP="00BE2EF2"/>
    <w:p w14:paraId="178BAC1B" w14:textId="6AA8524C" w:rsidR="00850B96" w:rsidRDefault="00850B96" w:rsidP="00BE2EF2"/>
    <w:p w14:paraId="566A1443" w14:textId="3E982256" w:rsidR="00947ED8" w:rsidRDefault="00947ED8" w:rsidP="00BE2EF2"/>
    <w:p w14:paraId="6D6A0878" w14:textId="77777777" w:rsidR="00947ED8" w:rsidRDefault="00947ED8" w:rsidP="00BE2EF2"/>
    <w:p w14:paraId="4C96179F" w14:textId="2D54433E" w:rsidR="00850B96" w:rsidRDefault="00850B96" w:rsidP="00BE2EF2">
      <w:r>
        <w:rPr>
          <w:noProof/>
        </w:rPr>
        <w:drawing>
          <wp:inline distT="0" distB="0" distL="0" distR="0" wp14:anchorId="2AFCFB29" wp14:editId="00B94D9B">
            <wp:extent cx="4000847" cy="1234547"/>
            <wp:effectExtent l="0" t="0" r="0" b="381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4717A" w14:textId="6456373C" w:rsidR="00850B96" w:rsidRDefault="00850B96" w:rsidP="00BE2EF2">
      <w:r>
        <w:rPr>
          <w:noProof/>
        </w:rPr>
        <w:drawing>
          <wp:inline distT="0" distB="0" distL="0" distR="0" wp14:anchorId="10BC8FF1" wp14:editId="76175A54">
            <wp:extent cx="3955123" cy="1318374"/>
            <wp:effectExtent l="0" t="0" r="762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1F82C" w14:textId="23C656A4" w:rsidR="00850B96" w:rsidRDefault="00850B96" w:rsidP="00BE2EF2"/>
    <w:p w14:paraId="3180178C" w14:textId="7EAC13AD" w:rsidR="00850B96" w:rsidRDefault="00850B96" w:rsidP="00850B96">
      <w:r>
        <w:t xml:space="preserve">Na função p_command6 e p_command7, os comandos </w:t>
      </w:r>
      <w:proofErr w:type="spellStart"/>
      <w:r>
        <w:t>setx</w:t>
      </w:r>
      <w:proofErr w:type="spellEnd"/>
      <w:r>
        <w:t xml:space="preserve"> ou </w:t>
      </w:r>
      <w:proofErr w:type="spellStart"/>
      <w:r>
        <w:t>sety</w:t>
      </w:r>
      <w:proofErr w:type="spellEnd"/>
      <w:r>
        <w:t xml:space="preserve"> são precedidos de um valor, esse valor corresponde a posição x que se pretende alterar no caso do comando </w:t>
      </w:r>
      <w:proofErr w:type="spellStart"/>
      <w:r>
        <w:t>setx</w:t>
      </w:r>
      <w:proofErr w:type="spellEnd"/>
      <w:r>
        <w:t xml:space="preserve"> e posição y no caso do comando </w:t>
      </w:r>
      <w:proofErr w:type="spellStart"/>
      <w:r>
        <w:t>sety</w:t>
      </w:r>
      <w:proofErr w:type="spellEnd"/>
      <w:r>
        <w:t>.</w:t>
      </w:r>
    </w:p>
    <w:p w14:paraId="2A7BCE5B" w14:textId="77777777" w:rsidR="00947ED8" w:rsidRDefault="00947ED8" w:rsidP="00850B96"/>
    <w:p w14:paraId="3C8A815F" w14:textId="2891EC02" w:rsidR="00D74575" w:rsidRDefault="00D74575" w:rsidP="00850B96"/>
    <w:p w14:paraId="0117E20C" w14:textId="74771FEC" w:rsidR="00D74575" w:rsidRDefault="00D74575" w:rsidP="00850B96">
      <w:r>
        <w:rPr>
          <w:noProof/>
        </w:rPr>
        <w:drawing>
          <wp:inline distT="0" distB="0" distL="0" distR="0" wp14:anchorId="7712CA83" wp14:editId="4D453E62">
            <wp:extent cx="3977985" cy="1044030"/>
            <wp:effectExtent l="0" t="0" r="3810" b="381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45C85" w14:textId="1916FDC5" w:rsidR="00D74575" w:rsidRDefault="00D74575" w:rsidP="00D74575">
      <w:r>
        <w:t xml:space="preserve">Na função p_command8, o comando </w:t>
      </w:r>
      <w:proofErr w:type="spellStart"/>
      <w:r>
        <w:t>home</w:t>
      </w:r>
      <w:proofErr w:type="spellEnd"/>
      <w:r>
        <w:t xml:space="preserve"> tem como função voltar a posição inicial do desenho.</w:t>
      </w:r>
    </w:p>
    <w:p w14:paraId="0CD631B2" w14:textId="103D201B" w:rsidR="0092688D" w:rsidRDefault="0092688D" w:rsidP="00D74575"/>
    <w:p w14:paraId="14056641" w14:textId="2E30992A" w:rsidR="0092688D" w:rsidRDefault="0092688D" w:rsidP="00D74575"/>
    <w:p w14:paraId="1970BA06" w14:textId="149D42E3" w:rsidR="0092688D" w:rsidRDefault="0092688D" w:rsidP="00D74575"/>
    <w:p w14:paraId="701BB59C" w14:textId="721315E2" w:rsidR="0092688D" w:rsidRDefault="0092688D" w:rsidP="00D74575"/>
    <w:p w14:paraId="613B74D0" w14:textId="40FD3730" w:rsidR="0092688D" w:rsidRDefault="0092688D" w:rsidP="00D74575"/>
    <w:p w14:paraId="4D3B0E4B" w14:textId="6DA035A0" w:rsidR="0092688D" w:rsidRDefault="0092688D" w:rsidP="00D74575"/>
    <w:p w14:paraId="363627EC" w14:textId="56A658AF" w:rsidR="0092688D" w:rsidRDefault="0092688D" w:rsidP="00D74575"/>
    <w:p w14:paraId="46A50425" w14:textId="72132E8D" w:rsidR="0092688D" w:rsidRDefault="0092688D" w:rsidP="00D74575">
      <w:r>
        <w:rPr>
          <w:noProof/>
        </w:rPr>
        <w:drawing>
          <wp:inline distT="0" distB="0" distL="0" distR="0" wp14:anchorId="48C4E100" wp14:editId="35D8E416">
            <wp:extent cx="4770533" cy="1242168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DBABA" w14:textId="29ABD35D" w:rsidR="000E378B" w:rsidRDefault="000E378B" w:rsidP="00D74575">
      <w:r>
        <w:rPr>
          <w:noProof/>
        </w:rPr>
        <w:drawing>
          <wp:inline distT="0" distB="0" distL="0" distR="0" wp14:anchorId="3FD857C0" wp14:editId="65F9C6CC">
            <wp:extent cx="4770533" cy="1242168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297A4" w14:textId="67242E5A" w:rsidR="0092688D" w:rsidRDefault="0092688D" w:rsidP="00D74575"/>
    <w:p w14:paraId="555B9DC3" w14:textId="3CDE4B38" w:rsidR="0092688D" w:rsidRDefault="0092688D" w:rsidP="00D74575">
      <w:r>
        <w:t xml:space="preserve">Na função p_command9, o comando </w:t>
      </w:r>
      <w:proofErr w:type="spellStart"/>
      <w:r>
        <w:t>pendown</w:t>
      </w:r>
      <w:proofErr w:type="spellEnd"/>
      <w:r>
        <w:t xml:space="preserve"> ou </w:t>
      </w:r>
      <w:proofErr w:type="spellStart"/>
      <w:r>
        <w:t>pd</w:t>
      </w:r>
      <w:proofErr w:type="spellEnd"/>
      <w:r>
        <w:t xml:space="preserve"> tem a função de desenhar as instruções seguintes de forma a que se consiga ver o desenho feito.</w:t>
      </w:r>
    </w:p>
    <w:p w14:paraId="225DA1FD" w14:textId="77777777" w:rsidR="00D31BED" w:rsidRDefault="000E378B" w:rsidP="00D74575">
      <w:r>
        <w:t xml:space="preserve">No caso da p_command10, o comando </w:t>
      </w:r>
      <w:proofErr w:type="spellStart"/>
      <w:r>
        <w:t>penup</w:t>
      </w:r>
      <w:proofErr w:type="spellEnd"/>
      <w:r w:rsidR="00C0605F">
        <w:t xml:space="preserve"> ou pu tem a função de desenhar as instruções seguintes de forma a que não se consiga ver o desenho feito.</w:t>
      </w:r>
    </w:p>
    <w:p w14:paraId="3BA88891" w14:textId="77777777" w:rsidR="00D31BED" w:rsidRDefault="00D31BED" w:rsidP="00D74575"/>
    <w:p w14:paraId="04A69263" w14:textId="0275E250" w:rsidR="000E378B" w:rsidRDefault="00D31BED" w:rsidP="00D74575">
      <w:r>
        <w:rPr>
          <w:noProof/>
        </w:rPr>
        <w:drawing>
          <wp:inline distT="0" distB="0" distL="0" distR="0" wp14:anchorId="203F8F03" wp14:editId="1AC49431">
            <wp:extent cx="4778154" cy="1074513"/>
            <wp:effectExtent l="0" t="0" r="381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605F">
        <w:t xml:space="preserve"> </w:t>
      </w:r>
    </w:p>
    <w:p w14:paraId="4F84C560" w14:textId="5C5855C9" w:rsidR="00E509F7" w:rsidRDefault="00D31BED" w:rsidP="007D3806">
      <w:r>
        <w:lastRenderedPageBreak/>
        <w:t xml:space="preserve">Na função p_command11, </w:t>
      </w:r>
      <w:r w:rsidR="00561113">
        <w:t xml:space="preserve">o </w:t>
      </w:r>
      <w:r>
        <w:t xml:space="preserve">comando </w:t>
      </w:r>
      <w:proofErr w:type="spellStart"/>
      <w:r>
        <w:t>setpencolor</w:t>
      </w:r>
      <w:proofErr w:type="spellEnd"/>
      <w:r>
        <w:t xml:space="preserve"> é precedido de três valores entre parênteses [100 0 100]</w:t>
      </w:r>
      <w:r w:rsidR="00DD5B50">
        <w:t>, esses valores correspondem a uma cor que se pretend</w:t>
      </w:r>
      <w:r w:rsidR="009A7176">
        <w:t>a ver</w:t>
      </w:r>
      <w:r w:rsidR="00DE0429">
        <w:t xml:space="preserve"> no</w:t>
      </w:r>
      <w:r w:rsidR="00DD5B50">
        <w:t xml:space="preserve"> desenh</w:t>
      </w:r>
      <w:r w:rsidR="00F631BB">
        <w:t>o</w:t>
      </w:r>
      <w:r>
        <w:t>.</w:t>
      </w:r>
    </w:p>
    <w:p w14:paraId="6D62C5A2" w14:textId="57C946DA" w:rsidR="00E509F7" w:rsidRDefault="00E509F7" w:rsidP="00D31BED"/>
    <w:p w14:paraId="5FB00491" w14:textId="77777777" w:rsidR="00947ED8" w:rsidRDefault="00947ED8" w:rsidP="00D31BED"/>
    <w:p w14:paraId="493E218A" w14:textId="14E1D2EA" w:rsidR="00E509F7" w:rsidRDefault="00E509F7" w:rsidP="00E509F7">
      <w:r>
        <w:rPr>
          <w:noProof/>
        </w:rPr>
        <w:drawing>
          <wp:inline distT="0" distB="0" distL="0" distR="0" wp14:anchorId="68F45269" wp14:editId="2EB4174C">
            <wp:extent cx="4770533" cy="1074513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DBB28" w14:textId="50C853D4" w:rsidR="00E509F7" w:rsidRDefault="00E509F7" w:rsidP="00E509F7">
      <w:r>
        <w:t xml:space="preserve">Na função p_command12, o comando </w:t>
      </w:r>
      <w:proofErr w:type="spellStart"/>
      <w:r>
        <w:t>make</w:t>
      </w:r>
      <w:proofErr w:type="spellEnd"/>
      <w:r>
        <w:t xml:space="preserve"> é precedido de uma variável</w:t>
      </w:r>
      <w:r w:rsidR="008676A0">
        <w:t xml:space="preserve"> (</w:t>
      </w:r>
      <w:proofErr w:type="spellStart"/>
      <w:r w:rsidR="008676A0">
        <w:t>varname</w:t>
      </w:r>
      <w:proofErr w:type="spellEnd"/>
      <w:r w:rsidR="008676A0">
        <w:t>)</w:t>
      </w:r>
      <w:r>
        <w:t xml:space="preserve"> e de um valor, esse valor corresponde ao valor da variável que poderá ser usada em outras estruturas com as estruturas condicionais, entre outras.</w:t>
      </w:r>
    </w:p>
    <w:p w14:paraId="3044BB11" w14:textId="77777777" w:rsidR="00947ED8" w:rsidRDefault="00947ED8" w:rsidP="00E509F7"/>
    <w:p w14:paraId="2625FF02" w14:textId="1AB4BE54" w:rsidR="00900B1B" w:rsidRDefault="00900B1B" w:rsidP="00E509F7"/>
    <w:p w14:paraId="22F664C0" w14:textId="5B4922D5" w:rsidR="00900B1B" w:rsidRDefault="00900B1B" w:rsidP="00E509F7">
      <w:r>
        <w:rPr>
          <w:noProof/>
        </w:rPr>
        <w:drawing>
          <wp:inline distT="0" distB="0" distL="0" distR="0" wp14:anchorId="5B6803BA" wp14:editId="516CF03D">
            <wp:extent cx="4762913" cy="103641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E99F2" w14:textId="7A9D3B64" w:rsidR="00900B1B" w:rsidRDefault="00900B1B" w:rsidP="00900B1B">
      <w:r>
        <w:t xml:space="preserve">Na função p_command13, o comando </w:t>
      </w:r>
      <w:proofErr w:type="spellStart"/>
      <w:r>
        <w:t>if</w:t>
      </w:r>
      <w:proofErr w:type="spellEnd"/>
      <w:r>
        <w:t xml:space="preserve"> é precedido de uma condição, e entre parênteses o código que se pretenda ser executado</w:t>
      </w:r>
      <w:r w:rsidR="003137D2">
        <w:t>.</w:t>
      </w:r>
    </w:p>
    <w:p w14:paraId="6E085596" w14:textId="77777777" w:rsidR="00947ED8" w:rsidRDefault="00947ED8" w:rsidP="00900B1B"/>
    <w:p w14:paraId="2A04C29C" w14:textId="11D13155" w:rsidR="00532131" w:rsidRDefault="00532131" w:rsidP="00900B1B">
      <w:r>
        <w:rPr>
          <w:noProof/>
        </w:rPr>
        <w:drawing>
          <wp:anchor distT="0" distB="0" distL="114300" distR="114300" simplePos="0" relativeHeight="251658240" behindDoc="1" locked="0" layoutInCell="1" allowOverlap="1" wp14:anchorId="215E45D3" wp14:editId="1398403D">
            <wp:simplePos x="0" y="0"/>
            <wp:positionH relativeFrom="column">
              <wp:posOffset>1851660</wp:posOffset>
            </wp:positionH>
            <wp:positionV relativeFrom="paragraph">
              <wp:posOffset>7620</wp:posOffset>
            </wp:positionV>
            <wp:extent cx="1981372" cy="693480"/>
            <wp:effectExtent l="0" t="0" r="0" b="0"/>
            <wp:wrapTight wrapText="bothSides">
              <wp:wrapPolygon edited="0">
                <wp:start x="0" y="0"/>
                <wp:lineTo x="0" y="20769"/>
                <wp:lineTo x="21392" y="20769"/>
                <wp:lineTo x="21392" y="0"/>
                <wp:lineTo x="0" y="0"/>
              </wp:wrapPolygon>
            </wp:wrapTight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CA3AF2" w14:textId="77777777" w:rsidR="00900B1B" w:rsidRDefault="00900B1B" w:rsidP="00E509F7"/>
    <w:p w14:paraId="19109746" w14:textId="26BD7BC8" w:rsidR="00D74575" w:rsidRDefault="00D74575" w:rsidP="0054290A">
      <w:pPr>
        <w:ind w:firstLine="0"/>
      </w:pPr>
    </w:p>
    <w:p w14:paraId="4E426E77" w14:textId="659497A8" w:rsidR="0054290A" w:rsidRDefault="0054290A" w:rsidP="0054290A">
      <w:pPr>
        <w:ind w:firstLine="0"/>
      </w:pPr>
    </w:p>
    <w:p w14:paraId="5E4BA55D" w14:textId="1713D91F" w:rsidR="0054290A" w:rsidRDefault="0054290A" w:rsidP="0054290A">
      <w:pPr>
        <w:ind w:firstLine="0"/>
      </w:pPr>
    </w:p>
    <w:p w14:paraId="6F7D4929" w14:textId="346C8E00" w:rsidR="0054290A" w:rsidRDefault="0054290A" w:rsidP="0054290A">
      <w:pPr>
        <w:ind w:firstLine="0"/>
      </w:pPr>
    </w:p>
    <w:p w14:paraId="43906340" w14:textId="153C7282" w:rsidR="0054290A" w:rsidRDefault="0054290A" w:rsidP="0054290A">
      <w:pPr>
        <w:ind w:firstLine="0"/>
      </w:pPr>
    </w:p>
    <w:p w14:paraId="4B019A0D" w14:textId="77777777" w:rsidR="0054290A" w:rsidRDefault="0054290A" w:rsidP="0054290A">
      <w:pPr>
        <w:ind w:firstLine="0"/>
      </w:pPr>
    </w:p>
    <w:p w14:paraId="155E240E" w14:textId="32327094" w:rsidR="0084066C" w:rsidRDefault="0054290A" w:rsidP="0054290A">
      <w:pPr>
        <w:ind w:firstLine="0"/>
      </w:pPr>
      <w:r>
        <w:rPr>
          <w:noProof/>
        </w:rPr>
        <w:drawing>
          <wp:inline distT="0" distB="0" distL="0" distR="0" wp14:anchorId="637C4277" wp14:editId="1F894EE3">
            <wp:extent cx="5585944" cy="990686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2302C" w14:textId="4A8E71C3" w:rsidR="0084066C" w:rsidRDefault="0084066C" w:rsidP="0084066C">
      <w:r>
        <w:t xml:space="preserve">Na função p_command14, o comando </w:t>
      </w:r>
      <w:proofErr w:type="spellStart"/>
      <w:r>
        <w:t>ifelse</w:t>
      </w:r>
      <w:proofErr w:type="spellEnd"/>
      <w:r>
        <w:t xml:space="preserve"> é precedido de uma condição, e entre os primeiros parênteses o código que se pretenda ser executado no caso de essa condição seja </w:t>
      </w:r>
      <w:r w:rsidR="00E7750A">
        <w:t>verdadeira</w:t>
      </w:r>
      <w:r>
        <w:t xml:space="preserve"> e os segundos</w:t>
      </w:r>
      <w:r w:rsidR="0098224D">
        <w:t xml:space="preserve"> parênteses</w:t>
      </w:r>
      <w:r>
        <w:t xml:space="preserve"> o código a executar caso a condição seja </w:t>
      </w:r>
      <w:r w:rsidR="00E7750A">
        <w:t>falsa</w:t>
      </w:r>
      <w:r>
        <w:t>.</w:t>
      </w:r>
    </w:p>
    <w:p w14:paraId="55AF2D9D" w14:textId="19AF831E" w:rsidR="008766EC" w:rsidRDefault="008766EC" w:rsidP="0084066C">
      <w:r>
        <w:rPr>
          <w:noProof/>
        </w:rPr>
        <w:drawing>
          <wp:anchor distT="0" distB="0" distL="114300" distR="114300" simplePos="0" relativeHeight="251661312" behindDoc="1" locked="0" layoutInCell="1" allowOverlap="1" wp14:anchorId="1C50ADC4" wp14:editId="3695D439">
            <wp:simplePos x="0" y="0"/>
            <wp:positionH relativeFrom="column">
              <wp:posOffset>2263140</wp:posOffset>
            </wp:positionH>
            <wp:positionV relativeFrom="paragraph">
              <wp:posOffset>266700</wp:posOffset>
            </wp:positionV>
            <wp:extent cx="1097375" cy="693480"/>
            <wp:effectExtent l="0" t="0" r="7620" b="0"/>
            <wp:wrapTight wrapText="bothSides">
              <wp:wrapPolygon edited="0">
                <wp:start x="0" y="0"/>
                <wp:lineTo x="0" y="20769"/>
                <wp:lineTo x="21375" y="20769"/>
                <wp:lineTo x="21375" y="0"/>
                <wp:lineTo x="0" y="0"/>
              </wp:wrapPolygon>
            </wp:wrapTight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m 36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375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B2D228" w14:textId="2B1D2F62" w:rsidR="008766EC" w:rsidRDefault="008766EC" w:rsidP="0084066C"/>
    <w:p w14:paraId="2329FBE8" w14:textId="77777777" w:rsidR="00A311FE" w:rsidRDefault="00A311FE" w:rsidP="0084066C"/>
    <w:p w14:paraId="4EE62417" w14:textId="6E0353AE" w:rsidR="005768A1" w:rsidRDefault="005768A1" w:rsidP="0084066C"/>
    <w:p w14:paraId="75485924" w14:textId="77777777" w:rsidR="00316928" w:rsidRDefault="00316928" w:rsidP="000D122E">
      <w:pPr>
        <w:ind w:firstLine="0"/>
      </w:pPr>
    </w:p>
    <w:p w14:paraId="12A60990" w14:textId="77777777" w:rsidR="00316928" w:rsidRDefault="00316928" w:rsidP="000D122E">
      <w:pPr>
        <w:ind w:firstLine="0"/>
      </w:pPr>
    </w:p>
    <w:p w14:paraId="10AE2570" w14:textId="7390BCC0" w:rsidR="005768A1" w:rsidRDefault="000D122E" w:rsidP="000D122E">
      <w:pPr>
        <w:ind w:firstLine="0"/>
      </w:pPr>
      <w:r>
        <w:rPr>
          <w:noProof/>
        </w:rPr>
        <w:drawing>
          <wp:inline distT="0" distB="0" distL="0" distR="0" wp14:anchorId="4CD1EB2D" wp14:editId="1EE30474">
            <wp:extent cx="5601185" cy="1044030"/>
            <wp:effectExtent l="0" t="0" r="0" b="381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26868" w14:textId="1CB1C555" w:rsidR="000D122E" w:rsidRDefault="000D122E" w:rsidP="000D122E">
      <w:r>
        <w:t xml:space="preserve">Na função p_command15, o comando </w:t>
      </w:r>
      <w:proofErr w:type="spellStart"/>
      <w:r w:rsidRPr="00A5670F">
        <w:rPr>
          <w:b/>
          <w:bCs/>
        </w:rPr>
        <w:t>repeat</w:t>
      </w:r>
      <w:proofErr w:type="spellEnd"/>
      <w:r>
        <w:t xml:space="preserve"> é precedido de um valor, que representa o número de repetições que devem ser feitas ao código que esta entre parênteses.</w:t>
      </w:r>
    </w:p>
    <w:p w14:paraId="6AEBFD62" w14:textId="43AD83EA" w:rsidR="00A311FE" w:rsidRDefault="00A311FE" w:rsidP="000D122E"/>
    <w:p w14:paraId="61CE2865" w14:textId="72AA7B40" w:rsidR="00DA48C3" w:rsidRDefault="005B46D6" w:rsidP="00DA48C3">
      <w:pPr>
        <w:ind w:firstLine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10F9F95" wp14:editId="3B2E45F3">
            <wp:simplePos x="0" y="0"/>
            <wp:positionH relativeFrom="column">
              <wp:posOffset>1691640</wp:posOffset>
            </wp:positionH>
            <wp:positionV relativeFrom="paragraph">
              <wp:posOffset>156210</wp:posOffset>
            </wp:positionV>
            <wp:extent cx="2293819" cy="419136"/>
            <wp:effectExtent l="0" t="0" r="0" b="0"/>
            <wp:wrapTight wrapText="bothSides">
              <wp:wrapPolygon edited="0">
                <wp:start x="0" y="0"/>
                <wp:lineTo x="0" y="20618"/>
                <wp:lineTo x="21349" y="20618"/>
                <wp:lineTo x="21349" y="0"/>
                <wp:lineTo x="0" y="0"/>
              </wp:wrapPolygon>
            </wp:wrapTight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B3D004" w14:textId="393FE625" w:rsidR="00575413" w:rsidRDefault="00575413" w:rsidP="00DA48C3">
      <w:pPr>
        <w:ind w:firstLine="0"/>
      </w:pPr>
    </w:p>
    <w:p w14:paraId="636CF839" w14:textId="667B9A4A" w:rsidR="00575413" w:rsidRDefault="00575413" w:rsidP="00DA48C3">
      <w:pPr>
        <w:ind w:firstLine="0"/>
      </w:pPr>
    </w:p>
    <w:p w14:paraId="2EDB0531" w14:textId="2362E964" w:rsidR="00575413" w:rsidRDefault="00575413" w:rsidP="00DA48C3">
      <w:pPr>
        <w:ind w:firstLine="0"/>
      </w:pPr>
    </w:p>
    <w:p w14:paraId="24A06AD6" w14:textId="392F4E7D" w:rsidR="00575413" w:rsidRDefault="00575413" w:rsidP="00DA48C3">
      <w:pPr>
        <w:ind w:firstLine="0"/>
      </w:pPr>
    </w:p>
    <w:p w14:paraId="66E2D478" w14:textId="26FDEF3D" w:rsidR="00575413" w:rsidRDefault="00575413" w:rsidP="00DA48C3">
      <w:pPr>
        <w:ind w:firstLine="0"/>
      </w:pPr>
    </w:p>
    <w:p w14:paraId="76CFC35C" w14:textId="77777777" w:rsidR="00575413" w:rsidRDefault="00575413" w:rsidP="00DA48C3">
      <w:pPr>
        <w:ind w:firstLine="0"/>
      </w:pPr>
    </w:p>
    <w:p w14:paraId="758E7F3E" w14:textId="19A56E66" w:rsidR="00DA48C3" w:rsidRDefault="00DA48C3" w:rsidP="00DA48C3">
      <w:pPr>
        <w:ind w:firstLine="0"/>
      </w:pPr>
      <w:r>
        <w:rPr>
          <w:noProof/>
        </w:rPr>
        <w:drawing>
          <wp:inline distT="0" distB="0" distL="0" distR="0" wp14:anchorId="34893754" wp14:editId="7ACCB0BE">
            <wp:extent cx="5593565" cy="1882303"/>
            <wp:effectExtent l="0" t="0" r="7620" b="381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0B3E6" w14:textId="6AA3D886" w:rsidR="00DA48C3" w:rsidRDefault="00DA48C3" w:rsidP="00B83A4B">
      <w:r>
        <w:t xml:space="preserve">Na função p_command16, o comando </w:t>
      </w:r>
      <w:proofErr w:type="spellStart"/>
      <w:r>
        <w:t>while</w:t>
      </w:r>
      <w:proofErr w:type="spellEnd"/>
      <w:r>
        <w:t xml:space="preserve"> tem duas variantes, no caso da primeira a condição deve estar entre parênteses assim como o código a executar.</w:t>
      </w:r>
      <w:r w:rsidR="00B83A4B">
        <w:t xml:space="preserve"> Na segunda variante a condição não necessita de estar entre parênteses, no entanto o código a executar sim. </w:t>
      </w:r>
      <w:r>
        <w:t xml:space="preserve">Em ambas as situações o código só executa caso a condição seja </w:t>
      </w:r>
      <w:r w:rsidR="00E7750A">
        <w:t>verdade</w:t>
      </w:r>
      <w:r w:rsidR="00B83A4B">
        <w:t>i</w:t>
      </w:r>
      <w:r w:rsidR="00E7750A">
        <w:t>ra.</w:t>
      </w:r>
    </w:p>
    <w:p w14:paraId="2AB68C0F" w14:textId="13688A9E" w:rsidR="00F227AD" w:rsidRDefault="00F227AD" w:rsidP="00B83A4B"/>
    <w:p w14:paraId="6EC37785" w14:textId="2C9A97B5" w:rsidR="00F227AD" w:rsidRDefault="00F227AD" w:rsidP="00B83A4B">
      <w:r>
        <w:rPr>
          <w:noProof/>
        </w:rPr>
        <w:drawing>
          <wp:anchor distT="0" distB="0" distL="114300" distR="114300" simplePos="0" relativeHeight="251662336" behindDoc="1" locked="0" layoutInCell="1" allowOverlap="1" wp14:anchorId="7F0C5A21" wp14:editId="7E249F04">
            <wp:simplePos x="0" y="0"/>
            <wp:positionH relativeFrom="column">
              <wp:posOffset>1699260</wp:posOffset>
            </wp:positionH>
            <wp:positionV relativeFrom="paragraph">
              <wp:posOffset>3810</wp:posOffset>
            </wp:positionV>
            <wp:extent cx="2484335" cy="1051651"/>
            <wp:effectExtent l="0" t="0" r="0" b="0"/>
            <wp:wrapTight wrapText="bothSides">
              <wp:wrapPolygon edited="0">
                <wp:start x="0" y="0"/>
                <wp:lineTo x="0" y="21130"/>
                <wp:lineTo x="21368" y="21130"/>
                <wp:lineTo x="21368" y="0"/>
                <wp:lineTo x="0" y="0"/>
              </wp:wrapPolygon>
            </wp:wrapTight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m 37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3D5DC7" w14:textId="77777777" w:rsidR="00575413" w:rsidRDefault="00575413" w:rsidP="00B83A4B"/>
    <w:p w14:paraId="3D8823C1" w14:textId="2AD07875" w:rsidR="008059C4" w:rsidRDefault="008059C4" w:rsidP="00B83A4B"/>
    <w:p w14:paraId="59682C5C" w14:textId="6E434BB2" w:rsidR="008059C4" w:rsidRDefault="008059C4" w:rsidP="00DA48C3">
      <w:pPr>
        <w:ind w:firstLine="0"/>
      </w:pPr>
    </w:p>
    <w:p w14:paraId="26BBD28B" w14:textId="0E88E11C" w:rsidR="00575413" w:rsidRDefault="00575413" w:rsidP="00DA48C3">
      <w:pPr>
        <w:ind w:firstLine="0"/>
      </w:pPr>
    </w:p>
    <w:p w14:paraId="3430B502" w14:textId="4B9CCC4B" w:rsidR="00575413" w:rsidRDefault="00575413" w:rsidP="00DA48C3">
      <w:pPr>
        <w:ind w:firstLine="0"/>
      </w:pPr>
    </w:p>
    <w:p w14:paraId="5956266C" w14:textId="590CDA85" w:rsidR="00575413" w:rsidRDefault="00575413" w:rsidP="00DA48C3">
      <w:pPr>
        <w:ind w:firstLine="0"/>
      </w:pPr>
    </w:p>
    <w:p w14:paraId="5D27FFA0" w14:textId="628678C3" w:rsidR="00575413" w:rsidRDefault="00575413" w:rsidP="00DA48C3">
      <w:pPr>
        <w:ind w:firstLine="0"/>
      </w:pPr>
    </w:p>
    <w:p w14:paraId="5BD3B04C" w14:textId="631F3D2E" w:rsidR="00575413" w:rsidRDefault="00575413" w:rsidP="00DA48C3">
      <w:pPr>
        <w:ind w:firstLine="0"/>
      </w:pPr>
    </w:p>
    <w:p w14:paraId="407B0B4B" w14:textId="4B6D0035" w:rsidR="00575413" w:rsidRDefault="00575413" w:rsidP="00DA48C3">
      <w:pPr>
        <w:ind w:firstLine="0"/>
      </w:pPr>
    </w:p>
    <w:p w14:paraId="309F108B" w14:textId="614A7CC3" w:rsidR="00984268" w:rsidRDefault="00984268" w:rsidP="00DA48C3">
      <w:pPr>
        <w:ind w:firstLine="0"/>
      </w:pPr>
    </w:p>
    <w:p w14:paraId="01A11DA2" w14:textId="77777777" w:rsidR="00984268" w:rsidRDefault="00984268" w:rsidP="00DA48C3">
      <w:pPr>
        <w:ind w:firstLine="0"/>
      </w:pPr>
    </w:p>
    <w:p w14:paraId="57060178" w14:textId="017DF53D" w:rsidR="008059C4" w:rsidRDefault="008059C4" w:rsidP="00DA48C3">
      <w:pPr>
        <w:ind w:firstLine="0"/>
      </w:pPr>
      <w:r>
        <w:rPr>
          <w:noProof/>
        </w:rPr>
        <w:drawing>
          <wp:inline distT="0" distB="0" distL="0" distR="0" wp14:anchorId="7A744D62" wp14:editId="0477C2EF">
            <wp:extent cx="5585944" cy="1813717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5D14B" w14:textId="5AD697F5" w:rsidR="008059C4" w:rsidRDefault="008059C4" w:rsidP="00DA48C3">
      <w:pPr>
        <w:ind w:firstLine="0"/>
      </w:pPr>
    </w:p>
    <w:p w14:paraId="3C8BF22F" w14:textId="27CA8F58" w:rsidR="008059C4" w:rsidRDefault="008059C4" w:rsidP="008059C4">
      <w:r>
        <w:t xml:space="preserve">Na função p_command17, o comando </w:t>
      </w:r>
      <w:r w:rsidR="00CD457C">
        <w:t>to</w:t>
      </w:r>
      <w:r>
        <w:t xml:space="preserve"> tem duas variantes, no caso da primeira </w:t>
      </w:r>
      <w:r w:rsidR="00CD457C">
        <w:t>possui o nome da função (</w:t>
      </w:r>
      <w:proofErr w:type="spellStart"/>
      <w:r w:rsidR="00CD457C">
        <w:t>nameto</w:t>
      </w:r>
      <w:proofErr w:type="spellEnd"/>
      <w:r w:rsidR="00CD457C">
        <w:t>), o conjunto de código a ser executado (</w:t>
      </w:r>
      <w:proofErr w:type="spellStart"/>
      <w:r w:rsidR="00CD457C">
        <w:t>program</w:t>
      </w:r>
      <w:proofErr w:type="spellEnd"/>
      <w:r w:rsidR="00CD457C">
        <w:t>) e o terminador de uma função (</w:t>
      </w:r>
      <w:proofErr w:type="spellStart"/>
      <w:r w:rsidR="00CD457C">
        <w:t>end</w:t>
      </w:r>
      <w:proofErr w:type="spellEnd"/>
      <w:r w:rsidR="00CD457C">
        <w:t>)</w:t>
      </w:r>
      <w:r>
        <w:t xml:space="preserve">. Na segunda </w:t>
      </w:r>
      <w:r w:rsidR="00CD457C">
        <w:t>possui o nome da função (</w:t>
      </w:r>
      <w:proofErr w:type="spellStart"/>
      <w:r w:rsidR="00CD457C">
        <w:t>nameto</w:t>
      </w:r>
      <w:proofErr w:type="spellEnd"/>
      <w:r w:rsidR="00CD457C">
        <w:t>), os argumentos</w:t>
      </w:r>
      <w:r w:rsidR="00465E06">
        <w:t xml:space="preserve"> (vars)</w:t>
      </w:r>
      <w:r w:rsidR="00CD457C">
        <w:t xml:space="preserve"> que a função necessita para ser executada</w:t>
      </w:r>
      <w:r w:rsidR="00465E06">
        <w:t>,</w:t>
      </w:r>
      <w:r w:rsidR="00CD457C">
        <w:t xml:space="preserve"> o conjunto de código a ser executado (</w:t>
      </w:r>
      <w:proofErr w:type="spellStart"/>
      <w:r w:rsidR="00CD457C">
        <w:t>program</w:t>
      </w:r>
      <w:proofErr w:type="spellEnd"/>
      <w:r w:rsidR="00CD457C">
        <w:t>) e o terminador de uma função (</w:t>
      </w:r>
      <w:proofErr w:type="spellStart"/>
      <w:r w:rsidR="00CD457C">
        <w:t>end</w:t>
      </w:r>
      <w:proofErr w:type="spellEnd"/>
      <w:r w:rsidR="00CD457C">
        <w:t>).</w:t>
      </w:r>
    </w:p>
    <w:p w14:paraId="759069F7" w14:textId="7C3D5A2C" w:rsidR="008059C4" w:rsidRDefault="008059C4" w:rsidP="00DA48C3">
      <w:pPr>
        <w:ind w:firstLine="0"/>
      </w:pPr>
    </w:p>
    <w:p w14:paraId="288A55E1" w14:textId="58B94ADC" w:rsidR="00575413" w:rsidRDefault="00575413" w:rsidP="00DA48C3">
      <w:pPr>
        <w:ind w:firstLine="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EF76D85" wp14:editId="797ADFB6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2491956" cy="662997"/>
            <wp:effectExtent l="0" t="0" r="3810" b="3810"/>
            <wp:wrapTight wrapText="bothSides">
              <wp:wrapPolygon edited="0">
                <wp:start x="0" y="0"/>
                <wp:lineTo x="0" y="21103"/>
                <wp:lineTo x="21468" y="21103"/>
                <wp:lineTo x="21468" y="0"/>
                <wp:lineTo x="0" y="0"/>
              </wp:wrapPolygon>
            </wp:wrapTight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35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E51139" w14:textId="77777777" w:rsidR="000D122E" w:rsidRDefault="000D122E" w:rsidP="000D122E">
      <w:pPr>
        <w:ind w:firstLine="0"/>
      </w:pPr>
    </w:p>
    <w:p w14:paraId="78A0BD2E" w14:textId="77777777" w:rsidR="00413509" w:rsidRDefault="00413509" w:rsidP="00293476"/>
    <w:p w14:paraId="10606E2E" w14:textId="192557E0" w:rsidR="00293476" w:rsidRDefault="00293476" w:rsidP="00CF5A9A"/>
    <w:p w14:paraId="066190A3" w14:textId="77777777" w:rsidR="004D79B9" w:rsidRPr="004D79B9" w:rsidRDefault="004D79B9" w:rsidP="004D79B9"/>
    <w:p w14:paraId="1FD40BA7" w14:textId="2B27CC95" w:rsidR="00E81978" w:rsidRPr="00B53282" w:rsidRDefault="00E81978" w:rsidP="007D3806">
      <w:pPr>
        <w:pStyle w:val="Bibliografia"/>
        <w:rPr>
          <w:noProof/>
        </w:rPr>
      </w:pPr>
    </w:p>
    <w:sectPr w:rsidR="00E81978" w:rsidRPr="00B53282" w:rsidSect="005C61DD">
      <w:headerReference w:type="default" r:id="rId40"/>
      <w:headerReference w:type="first" r:id="rId41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FB423C" w14:textId="77777777" w:rsidR="0095367A" w:rsidRDefault="0095367A">
      <w:pPr>
        <w:spacing w:line="240" w:lineRule="auto"/>
      </w:pPr>
      <w:r>
        <w:separator/>
      </w:r>
    </w:p>
    <w:p w14:paraId="1C28C9B2" w14:textId="77777777" w:rsidR="0095367A" w:rsidRDefault="0095367A"/>
  </w:endnote>
  <w:endnote w:type="continuationSeparator" w:id="0">
    <w:p w14:paraId="031BA473" w14:textId="77777777" w:rsidR="0095367A" w:rsidRDefault="0095367A">
      <w:pPr>
        <w:spacing w:line="240" w:lineRule="auto"/>
      </w:pPr>
      <w:r>
        <w:continuationSeparator/>
      </w:r>
    </w:p>
    <w:p w14:paraId="5680764A" w14:textId="77777777" w:rsidR="0095367A" w:rsidRDefault="009536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3645F0" w14:textId="77777777" w:rsidR="0095367A" w:rsidRDefault="0095367A">
      <w:pPr>
        <w:spacing w:line="240" w:lineRule="auto"/>
      </w:pPr>
      <w:r>
        <w:separator/>
      </w:r>
    </w:p>
    <w:p w14:paraId="5C25E16D" w14:textId="77777777" w:rsidR="0095367A" w:rsidRDefault="0095367A"/>
  </w:footnote>
  <w:footnote w:type="continuationSeparator" w:id="0">
    <w:p w14:paraId="7B77E03E" w14:textId="77777777" w:rsidR="0095367A" w:rsidRDefault="0095367A">
      <w:pPr>
        <w:spacing w:line="240" w:lineRule="auto"/>
      </w:pPr>
      <w:r>
        <w:continuationSeparator/>
      </w:r>
    </w:p>
    <w:p w14:paraId="40E29C1D" w14:textId="77777777" w:rsidR="0095367A" w:rsidRDefault="0095367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32A1EC" w14:textId="77777777" w:rsidR="00900B1B" w:rsidRDefault="0095367A">
    <w:pPr>
      <w:pStyle w:val="Cabealho"/>
    </w:pPr>
    <w:sdt>
      <w:sdtPr>
        <w:rPr>
          <w:rStyle w:val="Forte"/>
        </w:rPr>
        <w:alias w:val="Cabeçalho da primeira página"/>
        <w:tag w:val=""/>
        <w:id w:val="12739865"/>
        <w:placeholder>
          <w:docPart w:val="BFC4EC2E0FA44470BA1851AB81D437B6"/>
        </w:placeholder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Tipodeletrapredefinidodopargrafo"/>
          <w:caps w:val="0"/>
        </w:rPr>
      </w:sdtEndPr>
      <w:sdtContent>
        <w:r w:rsidR="00900B1B">
          <w:rPr>
            <w:rStyle w:val="Forte"/>
            <w:lang w:bidi="pt-PT"/>
          </w:rPr>
          <w:t>[Título reduzido, até 50 carateres]</w:t>
        </w:r>
      </w:sdtContent>
    </w:sdt>
    <w:r w:rsidR="00900B1B">
      <w:rPr>
        <w:rStyle w:val="Forte"/>
        <w:lang w:bidi="pt-PT"/>
      </w:rPr>
      <w:ptab w:relativeTo="margin" w:alignment="right" w:leader="none"/>
    </w:r>
    <w:r w:rsidR="00900B1B">
      <w:rPr>
        <w:rStyle w:val="Forte"/>
        <w:lang w:bidi="pt-PT"/>
      </w:rPr>
      <w:fldChar w:fldCharType="begin"/>
    </w:r>
    <w:r w:rsidR="00900B1B">
      <w:rPr>
        <w:rStyle w:val="Forte"/>
        <w:lang w:bidi="pt-PT"/>
      </w:rPr>
      <w:instrText xml:space="preserve"> PAGE   \* MERGEFORMAT </w:instrText>
    </w:r>
    <w:r w:rsidR="00900B1B">
      <w:rPr>
        <w:rStyle w:val="Forte"/>
        <w:lang w:bidi="pt-PT"/>
      </w:rPr>
      <w:fldChar w:fldCharType="separate"/>
    </w:r>
    <w:r w:rsidR="00900B1B">
      <w:rPr>
        <w:rStyle w:val="Forte"/>
        <w:noProof/>
        <w:lang w:bidi="pt-PT"/>
      </w:rPr>
      <w:t>8</w:t>
    </w:r>
    <w:r w:rsidR="00900B1B">
      <w:rPr>
        <w:rStyle w:val="Forte"/>
        <w:noProof/>
        <w:lang w:bidi="pt-PT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89F6CB" w14:textId="545E1CAB" w:rsidR="00900B1B" w:rsidRDefault="00900B1B" w:rsidP="002102A4">
    <w:pPr>
      <w:pStyle w:val="Cabealho"/>
      <w:tabs>
        <w:tab w:val="left" w:pos="1524"/>
      </w:tabs>
      <w:rPr>
        <w:rStyle w:val="Forte"/>
      </w:rPr>
    </w:pPr>
    <w:r>
      <w:rPr>
        <w:lang w:bidi="pt-PT"/>
      </w:rPr>
      <w:t xml:space="preserve">LOGO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a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a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a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a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acommarc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acommarc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acommarc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acommarc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anumerada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acommarca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C1D41F8"/>
    <w:multiLevelType w:val="hybridMultilevel"/>
    <w:tmpl w:val="2E56F6F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A5A1099"/>
    <w:multiLevelType w:val="multilevel"/>
    <w:tmpl w:val="4268E1E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D702056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4"/>
  </w:num>
  <w:num w:numId="13">
    <w:abstractNumId w:val="12"/>
  </w:num>
  <w:num w:numId="14">
    <w:abstractNumId w:val="11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2F2"/>
    <w:rsid w:val="0001232D"/>
    <w:rsid w:val="00017F56"/>
    <w:rsid w:val="000C62AB"/>
    <w:rsid w:val="000D122E"/>
    <w:rsid w:val="000D3F41"/>
    <w:rsid w:val="000E378B"/>
    <w:rsid w:val="0012519D"/>
    <w:rsid w:val="001507BB"/>
    <w:rsid w:val="002102A4"/>
    <w:rsid w:val="002202F2"/>
    <w:rsid w:val="002564EE"/>
    <w:rsid w:val="002672CC"/>
    <w:rsid w:val="00287376"/>
    <w:rsid w:val="00293476"/>
    <w:rsid w:val="003137D2"/>
    <w:rsid w:val="00316928"/>
    <w:rsid w:val="0035253F"/>
    <w:rsid w:val="00355DCA"/>
    <w:rsid w:val="003623AF"/>
    <w:rsid w:val="003B22E7"/>
    <w:rsid w:val="00413509"/>
    <w:rsid w:val="00465E06"/>
    <w:rsid w:val="00492777"/>
    <w:rsid w:val="004D17CA"/>
    <w:rsid w:val="004D79B9"/>
    <w:rsid w:val="00532131"/>
    <w:rsid w:val="0054290A"/>
    <w:rsid w:val="00551A02"/>
    <w:rsid w:val="005534FA"/>
    <w:rsid w:val="00561113"/>
    <w:rsid w:val="00575413"/>
    <w:rsid w:val="005768A1"/>
    <w:rsid w:val="005840D9"/>
    <w:rsid w:val="005B46D6"/>
    <w:rsid w:val="005B60F5"/>
    <w:rsid w:val="005C61DD"/>
    <w:rsid w:val="005D3A03"/>
    <w:rsid w:val="00610ABD"/>
    <w:rsid w:val="006239CB"/>
    <w:rsid w:val="00627291"/>
    <w:rsid w:val="0065038A"/>
    <w:rsid w:val="006729CA"/>
    <w:rsid w:val="006D48A2"/>
    <w:rsid w:val="006E503B"/>
    <w:rsid w:val="00736D6E"/>
    <w:rsid w:val="00740066"/>
    <w:rsid w:val="0075426D"/>
    <w:rsid w:val="00785D8A"/>
    <w:rsid w:val="007B2E1C"/>
    <w:rsid w:val="007D04A0"/>
    <w:rsid w:val="007D3806"/>
    <w:rsid w:val="008002C0"/>
    <w:rsid w:val="008059C4"/>
    <w:rsid w:val="00830316"/>
    <w:rsid w:val="0084066C"/>
    <w:rsid w:val="00850B96"/>
    <w:rsid w:val="008676A0"/>
    <w:rsid w:val="008766EC"/>
    <w:rsid w:val="008C5323"/>
    <w:rsid w:val="00900B1B"/>
    <w:rsid w:val="0092688D"/>
    <w:rsid w:val="00942CAC"/>
    <w:rsid w:val="00944CD9"/>
    <w:rsid w:val="00947ED8"/>
    <w:rsid w:val="0095367A"/>
    <w:rsid w:val="0098224D"/>
    <w:rsid w:val="00984268"/>
    <w:rsid w:val="009A6A3B"/>
    <w:rsid w:val="009A7176"/>
    <w:rsid w:val="009B4FD5"/>
    <w:rsid w:val="00A0506F"/>
    <w:rsid w:val="00A139BB"/>
    <w:rsid w:val="00A311FE"/>
    <w:rsid w:val="00A5670F"/>
    <w:rsid w:val="00A65383"/>
    <w:rsid w:val="00A803A8"/>
    <w:rsid w:val="00AF0B2E"/>
    <w:rsid w:val="00AF33C9"/>
    <w:rsid w:val="00B16FF3"/>
    <w:rsid w:val="00B46C40"/>
    <w:rsid w:val="00B53282"/>
    <w:rsid w:val="00B823AA"/>
    <w:rsid w:val="00B83A4B"/>
    <w:rsid w:val="00B841C7"/>
    <w:rsid w:val="00BA45DB"/>
    <w:rsid w:val="00BE2EF2"/>
    <w:rsid w:val="00BF1107"/>
    <w:rsid w:val="00BF4184"/>
    <w:rsid w:val="00C0601E"/>
    <w:rsid w:val="00C0605F"/>
    <w:rsid w:val="00C31D30"/>
    <w:rsid w:val="00C62F86"/>
    <w:rsid w:val="00C9783D"/>
    <w:rsid w:val="00CD457C"/>
    <w:rsid w:val="00CD6E39"/>
    <w:rsid w:val="00CF5A9A"/>
    <w:rsid w:val="00CF6E91"/>
    <w:rsid w:val="00D11B62"/>
    <w:rsid w:val="00D31BED"/>
    <w:rsid w:val="00D47C5E"/>
    <w:rsid w:val="00D74575"/>
    <w:rsid w:val="00D85B68"/>
    <w:rsid w:val="00DA48C3"/>
    <w:rsid w:val="00DD5B50"/>
    <w:rsid w:val="00DE0429"/>
    <w:rsid w:val="00DF4EFB"/>
    <w:rsid w:val="00E343CD"/>
    <w:rsid w:val="00E509F7"/>
    <w:rsid w:val="00E6004D"/>
    <w:rsid w:val="00E7750A"/>
    <w:rsid w:val="00E81978"/>
    <w:rsid w:val="00EA278A"/>
    <w:rsid w:val="00F044DD"/>
    <w:rsid w:val="00F227AD"/>
    <w:rsid w:val="00F27893"/>
    <w:rsid w:val="00F379B7"/>
    <w:rsid w:val="00F525FA"/>
    <w:rsid w:val="00F54EC6"/>
    <w:rsid w:val="00F631BB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6A1991"/>
  <w15:chartTrackingRefBased/>
  <w15:docId w15:val="{61257201-E164-4B30-BCB6-9B7CE2786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9C4"/>
    <w:rPr>
      <w:kern w:val="24"/>
    </w:rPr>
  </w:style>
  <w:style w:type="paragraph" w:styleId="Ttulo1">
    <w:name w:val="heading 1"/>
    <w:basedOn w:val="Normal"/>
    <w:next w:val="Normal"/>
    <w:link w:val="Ttulo1Carte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Ttulo2">
    <w:name w:val="heading 2"/>
    <w:basedOn w:val="Normal"/>
    <w:next w:val="Normal"/>
    <w:link w:val="Ttulo2Carte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Ttulo3">
    <w:name w:val="heading 3"/>
    <w:basedOn w:val="Normal"/>
    <w:next w:val="Normal"/>
    <w:link w:val="Ttulo3Carte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te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te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Ttulo6">
    <w:name w:val="heading 6"/>
    <w:basedOn w:val="Normal"/>
    <w:next w:val="Normal"/>
    <w:link w:val="Ttulo6Carte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deSeco">
    <w:name w:val="Título de Secção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Cabealho">
    <w:name w:val="header"/>
    <w:basedOn w:val="Normal"/>
    <w:link w:val="CabealhoCarter"/>
    <w:uiPriority w:val="99"/>
    <w:unhideWhenUsed/>
    <w:qFormat/>
    <w:pPr>
      <w:spacing w:line="240" w:lineRule="auto"/>
      <w:ind w:firstLine="0"/>
    </w:pPr>
  </w:style>
  <w:style w:type="character" w:customStyle="1" w:styleId="CabealhoCarter">
    <w:name w:val="Cabeçalho Caráter"/>
    <w:basedOn w:val="Tipodeletrapredefinidodopargrafo"/>
    <w:link w:val="Cabealho"/>
    <w:uiPriority w:val="99"/>
    <w:rPr>
      <w:kern w:val="24"/>
    </w:rPr>
  </w:style>
  <w:style w:type="character" w:styleId="Forte">
    <w:name w:val="Strong"/>
    <w:basedOn w:val="Tipodeletrapredefinidodopargrafo"/>
    <w:uiPriority w:val="22"/>
    <w:unhideWhenUsed/>
    <w:qFormat/>
    <w:rPr>
      <w:b w:val="0"/>
      <w:bCs w:val="0"/>
      <w:caps/>
      <w:smallCaps w:val="0"/>
    </w:rPr>
  </w:style>
  <w:style w:type="character" w:styleId="TextodoMarcadordePosio">
    <w:name w:val="Placeholder Text"/>
    <w:basedOn w:val="Tipodeletrapredefinidodopargrafo"/>
    <w:uiPriority w:val="99"/>
    <w:semiHidden/>
    <w:rsid w:val="005D3A03"/>
    <w:rPr>
      <w:color w:val="404040" w:themeColor="text1" w:themeTint="BF"/>
    </w:rPr>
  </w:style>
  <w:style w:type="paragraph" w:styleId="SemEspaamento">
    <w:name w:val="No Spacing"/>
    <w:aliases w:val="No Indent"/>
    <w:uiPriority w:val="3"/>
    <w:qFormat/>
    <w:pPr>
      <w:ind w:firstLine="0"/>
    </w:pPr>
  </w:style>
  <w:style w:type="character" w:customStyle="1" w:styleId="Ttulo1Carter">
    <w:name w:val="Título 1 Caráter"/>
    <w:basedOn w:val="Tipodeletrapredefinidodopargrafo"/>
    <w:link w:val="Ttulo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tulo2Carter">
    <w:name w:val="Título 2 Caráter"/>
    <w:basedOn w:val="Tipodeletrapredefinidodopargrafo"/>
    <w:link w:val="Ttulo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tulo">
    <w:name w:val="Title"/>
    <w:basedOn w:val="Normal"/>
    <w:link w:val="TtuloCarte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tuloCarter">
    <w:name w:val="Título Caráter"/>
    <w:basedOn w:val="Tipodeletrapredefinidodopargrafo"/>
    <w:link w:val="Ttulo"/>
    <w:rsid w:val="008C5323"/>
    <w:rPr>
      <w:rFonts w:asciiTheme="majorHAnsi" w:eastAsiaTheme="majorEastAsia" w:hAnsiTheme="majorHAnsi" w:cstheme="majorBidi"/>
      <w:kern w:val="24"/>
    </w:rPr>
  </w:style>
  <w:style w:type="character" w:styleId="nfase">
    <w:name w:val="Emphasis"/>
    <w:basedOn w:val="Tipodeletrapredefinidodopargrafo"/>
    <w:uiPriority w:val="4"/>
    <w:unhideWhenUsed/>
    <w:qFormat/>
    <w:rPr>
      <w:i/>
      <w:iCs/>
    </w:rPr>
  </w:style>
  <w:style w:type="character" w:customStyle="1" w:styleId="Ttulo3Carter">
    <w:name w:val="Título 3 Caráter"/>
    <w:basedOn w:val="Tipodeletrapredefinidodopargrafo"/>
    <w:link w:val="Ttulo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tulo4Carter">
    <w:name w:val="Título 4 Caráter"/>
    <w:basedOn w:val="Tipodeletrapredefinidodopargrafo"/>
    <w:link w:val="Ttulo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Ttulo5Carter">
    <w:name w:val="Título 5 Caráter"/>
    <w:basedOn w:val="Tipodeletrapredefinidodopargrafo"/>
    <w:link w:val="Ttulo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fia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Textodebloco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Corpodetexto">
    <w:name w:val="Body Text"/>
    <w:basedOn w:val="Normal"/>
    <w:link w:val="CorpodetextoCarter"/>
    <w:uiPriority w:val="99"/>
    <w:semiHidden/>
    <w:unhideWhenUsed/>
    <w:pPr>
      <w:spacing w:after="120"/>
      <w:ind w:firstLine="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Pr>
      <w:kern w:val="24"/>
    </w:rPr>
  </w:style>
  <w:style w:type="paragraph" w:styleId="Corpodetexto2">
    <w:name w:val="Body Text 2"/>
    <w:basedOn w:val="Normal"/>
    <w:link w:val="Corpodetexto2Carter"/>
    <w:uiPriority w:val="99"/>
    <w:semiHidden/>
    <w:unhideWhenUsed/>
    <w:pPr>
      <w:spacing w:after="120"/>
      <w:ind w:firstLine="0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semiHidden/>
    <w:rPr>
      <w:kern w:val="24"/>
    </w:rPr>
  </w:style>
  <w:style w:type="paragraph" w:styleId="Corpodetexto3">
    <w:name w:val="Body Text 3"/>
    <w:basedOn w:val="Normal"/>
    <w:link w:val="Corpodetexto3Carte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FF2002"/>
    <w:rPr>
      <w:kern w:val="24"/>
      <w:sz w:val="22"/>
      <w:szCs w:val="16"/>
    </w:rPr>
  </w:style>
  <w:style w:type="paragraph" w:styleId="Primeiroavanodecorpodetexto">
    <w:name w:val="Body Text First Indent"/>
    <w:basedOn w:val="Corpodetexto"/>
    <w:link w:val="PrimeiroavanodecorpodetextoCarter"/>
    <w:uiPriority w:val="99"/>
    <w:semiHidden/>
    <w:unhideWhenUsed/>
    <w:pPr>
      <w:spacing w:after="0"/>
    </w:pPr>
  </w:style>
  <w:style w:type="character" w:customStyle="1" w:styleId="PrimeiroavanodecorpodetextoCarter">
    <w:name w:val="Primeiro avanço de corpo de texto Caráter"/>
    <w:basedOn w:val="CorpodetextoCarter"/>
    <w:link w:val="Primeiroavanodecorpodetexto"/>
    <w:uiPriority w:val="99"/>
    <w:semiHidden/>
    <w:rPr>
      <w:kern w:val="24"/>
    </w:rPr>
  </w:style>
  <w:style w:type="paragraph" w:styleId="Avanodecorpodetexto">
    <w:name w:val="Body Text Indent"/>
    <w:basedOn w:val="Normal"/>
    <w:link w:val="AvanodecorpodetextoCarter"/>
    <w:uiPriority w:val="99"/>
    <w:semiHidden/>
    <w:unhideWhenUsed/>
    <w:pPr>
      <w:spacing w:after="120"/>
      <w:ind w:left="360" w:firstLine="0"/>
    </w:pPr>
  </w:style>
  <w:style w:type="character" w:customStyle="1" w:styleId="AvanodecorpodetextoCarter">
    <w:name w:val="Avanço de corpo de texto Caráter"/>
    <w:basedOn w:val="Tipodeletrapredefinidodopargrafo"/>
    <w:link w:val="Avanodecorpodetexto"/>
    <w:uiPriority w:val="99"/>
    <w:semiHidden/>
    <w:rPr>
      <w:kern w:val="24"/>
    </w:rPr>
  </w:style>
  <w:style w:type="paragraph" w:styleId="Primeiroavanodecorpodetexto2">
    <w:name w:val="Body Text First Indent 2"/>
    <w:basedOn w:val="Avanodecorpodetexto"/>
    <w:link w:val="Primeiroavanodecorpodetexto2Carter"/>
    <w:uiPriority w:val="99"/>
    <w:semiHidden/>
    <w:unhideWhenUsed/>
    <w:pPr>
      <w:spacing w:after="0"/>
    </w:pPr>
  </w:style>
  <w:style w:type="character" w:customStyle="1" w:styleId="Primeiroavanodecorpodetexto2Carter">
    <w:name w:val="Primeiro avanço de corpo de texto 2 Caráter"/>
    <w:basedOn w:val="AvanodecorpodetextoCarter"/>
    <w:link w:val="Primeiroavanodecorpodetexto2"/>
    <w:uiPriority w:val="99"/>
    <w:semiHidden/>
    <w:rPr>
      <w:kern w:val="24"/>
    </w:rPr>
  </w:style>
  <w:style w:type="paragraph" w:styleId="Avanodecorpodetexto2">
    <w:name w:val="Body Text Indent 2"/>
    <w:basedOn w:val="Normal"/>
    <w:link w:val="Avanodecorpodetexto2Carter"/>
    <w:uiPriority w:val="99"/>
    <w:semiHidden/>
    <w:unhideWhenUsed/>
    <w:pPr>
      <w:spacing w:after="120"/>
      <w:ind w:left="360" w:firstLine="0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uiPriority w:val="99"/>
    <w:semiHidden/>
    <w:rPr>
      <w:kern w:val="24"/>
    </w:rPr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FF2002"/>
    <w:rPr>
      <w:kern w:val="24"/>
      <w:sz w:val="22"/>
      <w:szCs w:val="1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Rematedecarta">
    <w:name w:val="Closing"/>
    <w:basedOn w:val="Normal"/>
    <w:link w:val="RematedecartaCarter"/>
    <w:uiPriority w:val="99"/>
    <w:semiHidden/>
    <w:unhideWhenUsed/>
    <w:pPr>
      <w:spacing w:line="240" w:lineRule="auto"/>
      <w:ind w:left="4320" w:firstLine="0"/>
    </w:pPr>
  </w:style>
  <w:style w:type="character" w:customStyle="1" w:styleId="RematedecartaCarter">
    <w:name w:val="Remate de carta Caráter"/>
    <w:basedOn w:val="Tipodeletrapredefinidodopargrafo"/>
    <w:link w:val="Rematedecarta"/>
    <w:uiPriority w:val="99"/>
    <w:semiHidden/>
    <w:rPr>
      <w:kern w:val="24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FF2002"/>
    <w:rPr>
      <w:kern w:val="24"/>
      <w:sz w:val="22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Pr>
      <w:b/>
      <w:bCs/>
      <w:kern w:val="24"/>
      <w:sz w:val="20"/>
      <w:szCs w:val="20"/>
    </w:rPr>
  </w:style>
  <w:style w:type="paragraph" w:styleId="Data">
    <w:name w:val="Date"/>
    <w:basedOn w:val="Normal"/>
    <w:next w:val="Normal"/>
    <w:link w:val="DataCarter"/>
    <w:uiPriority w:val="99"/>
    <w:semiHidden/>
    <w:unhideWhenUsed/>
    <w:pPr>
      <w:ind w:firstLine="0"/>
    </w:pPr>
  </w:style>
  <w:style w:type="character" w:customStyle="1" w:styleId="DataCarter">
    <w:name w:val="Data Caráter"/>
    <w:basedOn w:val="Tipodeletrapredefinidodopargrafo"/>
    <w:link w:val="Data"/>
    <w:uiPriority w:val="99"/>
    <w:semiHidden/>
    <w:rPr>
      <w:kern w:val="24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Assinaturadecorreioeletrnico">
    <w:name w:val="E-mail Signature"/>
    <w:basedOn w:val="Normal"/>
    <w:link w:val="AssinaturadecorreioeletrnicoCarter"/>
    <w:uiPriority w:val="99"/>
    <w:semiHidden/>
    <w:unhideWhenUsed/>
    <w:pPr>
      <w:spacing w:line="240" w:lineRule="auto"/>
      <w:ind w:firstLine="0"/>
    </w:pPr>
  </w:style>
  <w:style w:type="character" w:customStyle="1" w:styleId="AssinaturadecorreioeletrnicoCarter">
    <w:name w:val="Assinatura de correio eletrónico Caráter"/>
    <w:basedOn w:val="Tipodeletrapredefinidodopargrafo"/>
    <w:link w:val="Assinaturadecorreioeletrnico"/>
    <w:uiPriority w:val="99"/>
    <w:semiHidden/>
    <w:rPr>
      <w:kern w:val="24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FF2002"/>
    <w:rPr>
      <w:kern w:val="24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Remetente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Rodap">
    <w:name w:val="footer"/>
    <w:basedOn w:val="Normal"/>
    <w:link w:val="RodapCarter"/>
    <w:uiPriority w:val="99"/>
    <w:unhideWhenUsed/>
    <w:rsid w:val="008002C0"/>
    <w:pPr>
      <w:spacing w:line="240" w:lineRule="auto"/>
      <w:ind w:firstLine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002C0"/>
    <w:rPr>
      <w:kern w:val="24"/>
    </w:rPr>
  </w:style>
  <w:style w:type="table" w:styleId="TabelacomGrelha">
    <w:name w:val="Table Grid"/>
    <w:basedOn w:val="Tabe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Clara">
    <w:name w:val="Grid Table Light"/>
    <w:basedOn w:val="Tabela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6Carter">
    <w:name w:val="Título 6 Caráter"/>
    <w:basedOn w:val="Tipodeletrapredefinidodopargrafo"/>
    <w:link w:val="Ttulo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EndereoHTML">
    <w:name w:val="HTML Address"/>
    <w:basedOn w:val="Normal"/>
    <w:link w:val="EndereoHTMLCarte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EndereoHTMLCarter">
    <w:name w:val="Endereço HTML Caráter"/>
    <w:basedOn w:val="Tipodeletrapredefinidodopargrafo"/>
    <w:link w:val="EndereoHTML"/>
    <w:uiPriority w:val="99"/>
    <w:semiHidden/>
    <w:rPr>
      <w:i/>
      <w:iCs/>
      <w:kern w:val="24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ndiceremissivo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ndiceremissivo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ndiceremissivo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ndiceremissivo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ndiceremissivo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ndiceremissivo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ndiceremissivo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ndiceremissivo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ndiceremissivo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Cabealhodendiceremissivo">
    <w:name w:val="index heading"/>
    <w:basedOn w:val="Normal"/>
    <w:next w:val="ndiceremissivo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a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acommarcas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acommarcas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acommarcas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acommarcas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acommarcas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adecont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adecont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adecont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adecont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adecont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anumerada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anumerada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anumerada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anumerada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anumerada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PargrafodaLista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Textodemacro">
    <w:name w:val="macro"/>
    <w:link w:val="TextodemacroCarte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Cabealhodamensagem">
    <w:name w:val="Message Header"/>
    <w:basedOn w:val="Normal"/>
    <w:link w:val="CabealhodamensagemCarte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CabealhodamensagemCarter">
    <w:name w:val="Cabeçalho da mensagem Caráter"/>
    <w:basedOn w:val="Tipodeletrapredefinidodopargrafo"/>
    <w:link w:val="Cabealhodamensagem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Avanonormal">
    <w:name w:val="Normal Indent"/>
    <w:basedOn w:val="Normal"/>
    <w:uiPriority w:val="99"/>
    <w:semiHidden/>
    <w:unhideWhenUsed/>
    <w:pPr>
      <w:ind w:left="720" w:firstLine="0"/>
    </w:pPr>
  </w:style>
  <w:style w:type="paragraph" w:styleId="Cabealhodanota">
    <w:name w:val="Note Heading"/>
    <w:basedOn w:val="Normal"/>
    <w:next w:val="Normal"/>
    <w:link w:val="CabealhodanotaCarter"/>
    <w:uiPriority w:val="99"/>
    <w:semiHidden/>
    <w:unhideWhenUsed/>
    <w:pPr>
      <w:spacing w:line="240" w:lineRule="auto"/>
      <w:ind w:firstLine="0"/>
    </w:pPr>
  </w:style>
  <w:style w:type="character" w:customStyle="1" w:styleId="CabealhodanotaCarter">
    <w:name w:val="Cabeçalho da nota Caráter"/>
    <w:basedOn w:val="Tipodeletrapredefinidodopargrafo"/>
    <w:link w:val="Cabealhodanota"/>
    <w:uiPriority w:val="99"/>
    <w:semiHidden/>
    <w:rPr>
      <w:kern w:val="24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Citao">
    <w:name w:val="Quote"/>
    <w:basedOn w:val="Normal"/>
    <w:next w:val="Normal"/>
    <w:link w:val="CitaoCarte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semiHidden/>
    <w:rPr>
      <w:i/>
      <w:iCs/>
      <w:color w:val="404040" w:themeColor="text1" w:themeTint="BF"/>
      <w:kern w:val="24"/>
    </w:rPr>
  </w:style>
  <w:style w:type="paragraph" w:styleId="Inciodecarta">
    <w:name w:val="Salutation"/>
    <w:basedOn w:val="Normal"/>
    <w:next w:val="Normal"/>
    <w:link w:val="InciodecartaCarter"/>
    <w:uiPriority w:val="99"/>
    <w:semiHidden/>
    <w:unhideWhenUsed/>
    <w:pPr>
      <w:ind w:firstLine="0"/>
    </w:pPr>
  </w:style>
  <w:style w:type="character" w:customStyle="1" w:styleId="InciodecartaCarter">
    <w:name w:val="Início de carta Caráter"/>
    <w:basedOn w:val="Tipodeletrapredefinidodopargrafo"/>
    <w:link w:val="Inciodecarta"/>
    <w:uiPriority w:val="99"/>
    <w:semiHidden/>
    <w:rPr>
      <w:kern w:val="24"/>
    </w:rPr>
  </w:style>
  <w:style w:type="paragraph" w:styleId="Assinatura">
    <w:name w:val="Signature"/>
    <w:basedOn w:val="Normal"/>
    <w:link w:val="AssinaturaCarter"/>
    <w:uiPriority w:val="99"/>
    <w:semiHidden/>
    <w:unhideWhenUsed/>
    <w:pPr>
      <w:spacing w:line="240" w:lineRule="auto"/>
      <w:ind w:left="4320" w:firstLine="0"/>
    </w:pPr>
  </w:style>
  <w:style w:type="character" w:customStyle="1" w:styleId="AssinaturaCarter">
    <w:name w:val="Assinatura Caráter"/>
    <w:basedOn w:val="Tipodeletrapredefinidodopargrafo"/>
    <w:link w:val="Assinatura"/>
    <w:uiPriority w:val="99"/>
    <w:semiHidden/>
    <w:rPr>
      <w:kern w:val="24"/>
    </w:rPr>
  </w:style>
  <w:style w:type="paragraph" w:styleId="ndicedeautoridad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ndicedeilustra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Cabealhodendicedeautoridades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ndice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ndice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ndice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ndice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ndice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ndice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Refdenotadefim">
    <w:name w:val="endnote reference"/>
    <w:basedOn w:val="Tipodeletrapredefinidodopargrafo"/>
    <w:uiPriority w:val="99"/>
    <w:semiHidden/>
    <w:unhideWhenUsed/>
    <w:rPr>
      <w:vertAlign w:val="superscript"/>
    </w:rPr>
  </w:style>
  <w:style w:type="character" w:styleId="Refdenotaderodap">
    <w:name w:val="footnote reference"/>
    <w:basedOn w:val="Tipodeletrapredefinidodopargrafo"/>
    <w:uiPriority w:val="5"/>
    <w:unhideWhenUsed/>
    <w:qFormat/>
    <w:rPr>
      <w:vertAlign w:val="superscript"/>
    </w:rPr>
  </w:style>
  <w:style w:type="table" w:customStyle="1" w:styleId="RelatrioAPA">
    <w:name w:val="Relatório APA"/>
    <w:basedOn w:val="Tabela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elaFigura">
    <w:name w:val="Tabela/Figura"/>
    <w:basedOn w:val="Normal"/>
    <w:uiPriority w:val="39"/>
    <w:qFormat/>
    <w:pPr>
      <w:spacing w:before="240"/>
      <w:ind w:firstLine="0"/>
      <w:contextualSpacing/>
    </w:pPr>
  </w:style>
  <w:style w:type="table" w:styleId="SimplesTabela1">
    <w:name w:val="Plain Table 1"/>
    <w:basedOn w:val="Tabela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efdecomentrio">
    <w:name w:val="annotation reference"/>
    <w:basedOn w:val="Tipodeletrapredefinidodopargrafo"/>
    <w:uiPriority w:val="99"/>
    <w:semiHidden/>
    <w:unhideWhenUsed/>
    <w:rsid w:val="00FF2002"/>
    <w:rPr>
      <w:sz w:val="22"/>
      <w:szCs w:val="16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FF2002"/>
    <w:rPr>
      <w:kern w:val="24"/>
      <w:sz w:val="22"/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TecladoHTML">
    <w:name w:val="HTML Keyboard"/>
    <w:basedOn w:val="Tipodeletrapredefinidodopargrafo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nfaseIntensa">
    <w:name w:val="Intense Emphasis"/>
    <w:basedOn w:val="Tipodeletrapredefinidodopargrafo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tulo21">
    <w:name w:val="Título 21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glossaryDocument" Target="glossary/document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pint\AppData\Local\Microsoft\Office\16.0\DTS\pt-PT%7bA75A2F48-839C-4ACC-8A11-181FC0F09496%7d\%7b0346D720-B463-4506-AE10-A4E0AD26D0FE%7dtf0398235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B1383778894452686874D6BBC3C66D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2E0F809-0AD3-4307-A664-F1DD0D138A87}"/>
      </w:docPartPr>
      <w:docPartBody>
        <w:p w:rsidR="00FB746A" w:rsidRDefault="00DA7FFA">
          <w:pPr>
            <w:pStyle w:val="BB1383778894452686874D6BBC3C66D7"/>
          </w:pPr>
          <w:r w:rsidRPr="00B53282">
            <w:rPr>
              <w:noProof/>
              <w:lang w:bidi="pt-PT"/>
            </w:rPr>
            <w:t>[Insira o Título Aqui, até 12 Palavras, com Uma ou Duas Linhas]</w:t>
          </w:r>
        </w:p>
      </w:docPartBody>
    </w:docPart>
    <w:docPart>
      <w:docPartPr>
        <w:name w:val="BFC4EC2E0FA44470BA1851AB81D437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C1DC12-FE71-45A4-8205-DCD93E8457CC}"/>
      </w:docPartPr>
      <w:docPartBody>
        <w:p w:rsidR="00FB746A" w:rsidRDefault="00DA7FFA">
          <w:pPr>
            <w:pStyle w:val="BFC4EC2E0FA44470BA1851AB81D437B6"/>
          </w:pPr>
          <w:r w:rsidRPr="00B53282">
            <w:rPr>
              <w:noProof/>
              <w:lang w:bidi="pt-PT"/>
            </w:rPr>
            <w:t>Título das figuras: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FFA"/>
    <w:rsid w:val="00464E8B"/>
    <w:rsid w:val="00DA7FFA"/>
    <w:rsid w:val="00FB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B1383778894452686874D6BBC3C66D7">
    <w:name w:val="BB1383778894452686874D6BBC3C66D7"/>
  </w:style>
  <w:style w:type="character" w:styleId="nfase">
    <w:name w:val="Emphasis"/>
    <w:basedOn w:val="Tipodeletrapredefinidodopargrafo"/>
    <w:uiPriority w:val="4"/>
    <w:unhideWhenUsed/>
    <w:qFormat/>
    <w:rPr>
      <w:i/>
      <w:iCs/>
    </w:rPr>
  </w:style>
  <w:style w:type="paragraph" w:customStyle="1" w:styleId="1821BABF42C64FCAA21BF4519CF24C9D">
    <w:name w:val="1821BABF42C64FCAA21BF4519CF24C9D"/>
  </w:style>
  <w:style w:type="paragraph" w:customStyle="1" w:styleId="D95571AB1207440EB3428ED6F695BC41">
    <w:name w:val="D95571AB1207440EB3428ED6F695BC41"/>
  </w:style>
  <w:style w:type="paragraph" w:customStyle="1" w:styleId="0E540BB818474830B44B2F8A6DE9D259">
    <w:name w:val="0E540BB818474830B44B2F8A6DE9D259"/>
  </w:style>
  <w:style w:type="paragraph" w:customStyle="1" w:styleId="517E963A01E3438FAEF19FEFCFF82DA8">
    <w:name w:val="517E963A01E3438FAEF19FEFCFF82DA8"/>
  </w:style>
  <w:style w:type="paragraph" w:customStyle="1" w:styleId="0092DCEC040842AEBC7B1947BDC8C3E1">
    <w:name w:val="0092DCEC040842AEBC7B1947BDC8C3E1"/>
  </w:style>
  <w:style w:type="paragraph" w:customStyle="1" w:styleId="29C2C626FAF54686914098A4EEE141BB">
    <w:name w:val="29C2C626FAF54686914098A4EEE141BB"/>
  </w:style>
  <w:style w:type="paragraph" w:customStyle="1" w:styleId="96487F28547B4369888CFB8C4B4C1D03">
    <w:name w:val="96487F28547B4369888CFB8C4B4C1D03"/>
  </w:style>
  <w:style w:type="paragraph" w:customStyle="1" w:styleId="BEB86734AF044C5DA0D09F7E1D41ADD9">
    <w:name w:val="BEB86734AF044C5DA0D09F7E1D41ADD9"/>
  </w:style>
  <w:style w:type="paragraph" w:customStyle="1" w:styleId="E8DAAF09CF444AF38CD0F6FEA9664939">
    <w:name w:val="E8DAAF09CF444AF38CD0F6FEA9664939"/>
  </w:style>
  <w:style w:type="paragraph" w:customStyle="1" w:styleId="20CDA3F0ADA74166AEC24336DAAAF923">
    <w:name w:val="20CDA3F0ADA74166AEC24336DAAAF923"/>
  </w:style>
  <w:style w:type="paragraph" w:customStyle="1" w:styleId="EF0EF7D5A6A34BEBB6836F364419B1DD">
    <w:name w:val="EF0EF7D5A6A34BEBB6836F364419B1DD"/>
  </w:style>
  <w:style w:type="paragraph" w:customStyle="1" w:styleId="4A6E654CAFBE487E864406509BA4276B">
    <w:name w:val="4A6E654CAFBE487E864406509BA4276B"/>
  </w:style>
  <w:style w:type="paragraph" w:customStyle="1" w:styleId="5C750FCAF4A141A5BA456939D0D4B8A7">
    <w:name w:val="5C750FCAF4A141A5BA456939D0D4B8A7"/>
  </w:style>
  <w:style w:type="paragraph" w:customStyle="1" w:styleId="DEBFD36A8D3B4310A44DC789C75003B0">
    <w:name w:val="DEBFD36A8D3B4310A44DC789C75003B0"/>
  </w:style>
  <w:style w:type="paragraph" w:customStyle="1" w:styleId="18FB3B024E904E61A4D13649079418B6">
    <w:name w:val="18FB3B024E904E61A4D13649079418B6"/>
  </w:style>
  <w:style w:type="paragraph" w:customStyle="1" w:styleId="6B154764A31E45A6A4539B99F633717B">
    <w:name w:val="6B154764A31E45A6A4539B99F633717B"/>
  </w:style>
  <w:style w:type="paragraph" w:customStyle="1" w:styleId="B9F112D094CC44949E2A60519436E5A8">
    <w:name w:val="B9F112D094CC44949E2A60519436E5A8"/>
  </w:style>
  <w:style w:type="paragraph" w:customStyle="1" w:styleId="F4F88D8DC9D543CEBE68B78BC870ECC5">
    <w:name w:val="F4F88D8DC9D543CEBE68B78BC870ECC5"/>
  </w:style>
  <w:style w:type="paragraph" w:customStyle="1" w:styleId="87E61D6797134959953495CD102A7B2F">
    <w:name w:val="87E61D6797134959953495CD102A7B2F"/>
  </w:style>
  <w:style w:type="paragraph" w:customStyle="1" w:styleId="E48003E00B9D40558755B3CCE51CD74D">
    <w:name w:val="E48003E00B9D40558755B3CCE51CD74D"/>
  </w:style>
  <w:style w:type="paragraph" w:customStyle="1" w:styleId="C48FEC16E97E4B7AB4C85C901C3F2648">
    <w:name w:val="C48FEC16E97E4B7AB4C85C901C3F2648"/>
  </w:style>
  <w:style w:type="paragraph" w:customStyle="1" w:styleId="572C98E3475E4CFA96077395C32FA1C7">
    <w:name w:val="572C98E3475E4CFA96077395C32FA1C7"/>
  </w:style>
  <w:style w:type="paragraph" w:customStyle="1" w:styleId="6B428FEFA85A4B3C8811A8C5010F8FE3">
    <w:name w:val="6B428FEFA85A4B3C8811A8C5010F8FE3"/>
  </w:style>
  <w:style w:type="paragraph" w:customStyle="1" w:styleId="FE9845A88F7D4F37B1D38F165D2460BE">
    <w:name w:val="FE9845A88F7D4F37B1D38F165D2460BE"/>
  </w:style>
  <w:style w:type="paragraph" w:customStyle="1" w:styleId="85357C4EA4BF4AF19597DB9E0370E611">
    <w:name w:val="85357C4EA4BF4AF19597DB9E0370E611"/>
  </w:style>
  <w:style w:type="paragraph" w:customStyle="1" w:styleId="96F5ACE568C247E783A7CA40A6A9C846">
    <w:name w:val="96F5ACE568C247E783A7CA40A6A9C846"/>
  </w:style>
  <w:style w:type="paragraph" w:customStyle="1" w:styleId="1DEA1FEB2DEA4D27A9C269C1A420B9EA">
    <w:name w:val="1DEA1FEB2DEA4D27A9C269C1A420B9EA"/>
  </w:style>
  <w:style w:type="paragraph" w:customStyle="1" w:styleId="5D50BB8BED7D4F7B8C60E5387C91A9E8">
    <w:name w:val="5D50BB8BED7D4F7B8C60E5387C91A9E8"/>
  </w:style>
  <w:style w:type="paragraph" w:customStyle="1" w:styleId="DEB9D7E6B4F04EDC9868C4B3E73D0A03">
    <w:name w:val="DEB9D7E6B4F04EDC9868C4B3E73D0A03"/>
  </w:style>
  <w:style w:type="paragraph" w:customStyle="1" w:styleId="EAD8FEC2D15342AFAE67194F6E502EC1">
    <w:name w:val="EAD8FEC2D15342AFAE67194F6E502EC1"/>
  </w:style>
  <w:style w:type="paragraph" w:customStyle="1" w:styleId="1264BFAB89BA4215B1DA82D262E6C4BB">
    <w:name w:val="1264BFAB89BA4215B1DA82D262E6C4BB"/>
  </w:style>
  <w:style w:type="paragraph" w:customStyle="1" w:styleId="7C6E63AD62DA446F882C9668FC9876EE">
    <w:name w:val="7C6E63AD62DA446F882C9668FC9876EE"/>
  </w:style>
  <w:style w:type="paragraph" w:customStyle="1" w:styleId="AF54DDBBD5B04150951158E5F8563053">
    <w:name w:val="AF54DDBBD5B04150951158E5F8563053"/>
  </w:style>
  <w:style w:type="paragraph" w:customStyle="1" w:styleId="77BDD3CBE24C4A809DF2840C2D3FE1E8">
    <w:name w:val="77BDD3CBE24C4A809DF2840C2D3FE1E8"/>
  </w:style>
  <w:style w:type="paragraph" w:customStyle="1" w:styleId="4902563128F944E5B55168BC6A65EFEC">
    <w:name w:val="4902563128F944E5B55168BC6A65EFEC"/>
  </w:style>
  <w:style w:type="paragraph" w:customStyle="1" w:styleId="675BA160BA0F4745BA8776C33749304F">
    <w:name w:val="675BA160BA0F4745BA8776C33749304F"/>
  </w:style>
  <w:style w:type="paragraph" w:customStyle="1" w:styleId="D145F11477CA4CFC91870D8AE201EE06">
    <w:name w:val="D145F11477CA4CFC91870D8AE201EE06"/>
  </w:style>
  <w:style w:type="paragraph" w:customStyle="1" w:styleId="DAA057B293914BD2B0670F610366997C">
    <w:name w:val="DAA057B293914BD2B0670F610366997C"/>
  </w:style>
  <w:style w:type="paragraph" w:customStyle="1" w:styleId="BECEF47130FF4E25AD74F220880B9A5B">
    <w:name w:val="BECEF47130FF4E25AD74F220880B9A5B"/>
  </w:style>
  <w:style w:type="paragraph" w:customStyle="1" w:styleId="180866423C4144C1A9938090BF645A65">
    <w:name w:val="180866423C4144C1A9938090BF645A65"/>
  </w:style>
  <w:style w:type="paragraph" w:customStyle="1" w:styleId="F98312144A544391908A5977EB45D85F">
    <w:name w:val="F98312144A544391908A5977EB45D85F"/>
  </w:style>
  <w:style w:type="paragraph" w:customStyle="1" w:styleId="E373639841E743C88737352E88E90730">
    <w:name w:val="E373639841E743C88737352E88E90730"/>
  </w:style>
  <w:style w:type="paragraph" w:customStyle="1" w:styleId="B6C65EBA2B1B40F788FD73B8DE31F022">
    <w:name w:val="B6C65EBA2B1B40F788FD73B8DE31F022"/>
  </w:style>
  <w:style w:type="paragraph" w:customStyle="1" w:styleId="5D870BB71CF44B51BEC19FE986AFAEEE">
    <w:name w:val="5D870BB71CF44B51BEC19FE986AFAEEE"/>
  </w:style>
  <w:style w:type="paragraph" w:customStyle="1" w:styleId="17A55D097ADA4A09BE579B87A602AE33">
    <w:name w:val="17A55D097ADA4A09BE579B87A602AE33"/>
  </w:style>
  <w:style w:type="paragraph" w:customStyle="1" w:styleId="2422DD6521344FA9815853F3C037E288">
    <w:name w:val="2422DD6521344FA9815853F3C037E288"/>
  </w:style>
  <w:style w:type="paragraph" w:customStyle="1" w:styleId="7083CAE02B7C40049C7D10BA52F1EFE2">
    <w:name w:val="7083CAE02B7C40049C7D10BA52F1EFE2"/>
  </w:style>
  <w:style w:type="paragraph" w:customStyle="1" w:styleId="2D22371471CC4B379FABC620AD096B59">
    <w:name w:val="2D22371471CC4B379FABC620AD096B59"/>
  </w:style>
  <w:style w:type="paragraph" w:customStyle="1" w:styleId="06ECADD755C044859D9EF97084B503E1">
    <w:name w:val="06ECADD755C044859D9EF97084B503E1"/>
  </w:style>
  <w:style w:type="paragraph" w:customStyle="1" w:styleId="E177444CB7C3486483600818D6D1D9EE">
    <w:name w:val="E177444CB7C3486483600818D6D1D9EE"/>
  </w:style>
  <w:style w:type="paragraph" w:customStyle="1" w:styleId="1DE1C9366F9A45F085CD08F89F7F90E5">
    <w:name w:val="1DE1C9366F9A45F085CD08F89F7F90E5"/>
  </w:style>
  <w:style w:type="paragraph" w:customStyle="1" w:styleId="6CB286C05C484F51A1FD9825DA944A45">
    <w:name w:val="6CB286C05C484F51A1FD9825DA944A45"/>
  </w:style>
  <w:style w:type="paragraph" w:customStyle="1" w:styleId="5C0CEEDED65048738AB1AB826D927BEC">
    <w:name w:val="5C0CEEDED65048738AB1AB826D927BEC"/>
  </w:style>
  <w:style w:type="paragraph" w:customStyle="1" w:styleId="BFC4EC2E0FA44470BA1851AB81D437B6">
    <w:name w:val="BFC4EC2E0FA44470BA1851AB81D437B6"/>
  </w:style>
  <w:style w:type="paragraph" w:customStyle="1" w:styleId="E30B2AA161B1410CBF103A184E280DF3">
    <w:name w:val="E30B2AA161B1410CBF103A184E280D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{BA14EC70-E968-4686-A54B-1C959D117780}</b:Guid>
    <b:Title>Título do Artigo</b:Title>
    <b:Year>Ano</b:Year>
    <b:JournalName>Título da Publicação</b:JournalName>
    <b:Pages>Páginas De – A</b:Pages>
    <b:Author>
      <b:Author>
        <b:NameList>
          <b:Person>
            <b:Last>Apelido</b:Last>
            <b:First>Nome</b:First>
            <b:Middle>Próprio, Segundo Nome</b:Middle>
          </b:Person>
        </b:NameList>
      </b:Author>
    </b:Author>
    <b:RefOrder>1</b:RefOrder>
  </b:Source>
  <b:Source>
    <b:Tag>Last</b:Tag>
    <b:SourceType>Book</b:SourceType>
    <b:Guid>{AE992392-9670-4920-84C8-1214172C5B8E}</b:Guid>
    <b:Title>Título do Livro</b:Title>
    <b:Year>Ano</b:Year>
    <b:City>Nome da Localidade</b:City>
    <b:Publisher>Nome da Editora</b:Publisher>
    <b:Author>
      <b:Author>
        <b:NameList>
          <b:Person>
            <b:Last>Apelido</b:Last>
            <b:First>Nome</b:First>
            <b:Middle>Próprio, Segundo Nome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A46F7926-E948-4154-B99D-EEB7044B7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{0346D720-B463-4506-AE10-A4E0AD26D0FE}tf03982351_win32</Template>
  <TotalTime>197</TotalTime>
  <Pages>13</Pages>
  <Words>987</Words>
  <Characters>5333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Processamento de Linguagem - LOGO</vt:lpstr>
      <vt:lpstr/>
    </vt:vector>
  </TitlesOfParts>
  <Company/>
  <LinksUpToDate>false</LinksUpToDate>
  <CharactersWithSpaces>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Processamento de Linguagem - LOGO</dc:title>
  <dc:subject/>
  <dc:creator>ricardo azevedo</dc:creator>
  <cp:keywords/>
  <dc:description/>
  <cp:lastModifiedBy>ricardo azevedo</cp:lastModifiedBy>
  <cp:revision>143</cp:revision>
  <dcterms:created xsi:type="dcterms:W3CDTF">2021-01-18T09:25:00Z</dcterms:created>
  <dcterms:modified xsi:type="dcterms:W3CDTF">2021-01-19T14:21:00Z</dcterms:modified>
</cp:coreProperties>
</file>